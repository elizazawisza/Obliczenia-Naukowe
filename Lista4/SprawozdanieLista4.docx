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2255A" w14:textId="77777777" w:rsidR="00B979D8" w:rsidRPr="00936072" w:rsidRDefault="00936072">
      <w:pPr>
        <w:pStyle w:val="Date"/>
        <w:rPr>
          <w:lang w:val="pl-PL"/>
        </w:rPr>
      </w:pPr>
      <w:r w:rsidRPr="00936072">
        <w:rPr>
          <w:lang w:val="pl-PL"/>
        </w:rPr>
        <w:t>Eliza Zawisza, 244967</w:t>
      </w:r>
    </w:p>
    <w:p w14:paraId="0B6FAC90" w14:textId="2D62951F" w:rsidR="00B979D8" w:rsidRPr="00936072" w:rsidRDefault="00711B68">
      <w:pPr>
        <w:pStyle w:val="Title"/>
        <w:rPr>
          <w:lang w:val="pl-PL"/>
        </w:rPr>
      </w:pPr>
      <w:r>
        <w:rPr>
          <w:lang w:val="pl-PL"/>
        </w:rPr>
        <w:t>Sprawozdanie 4</w:t>
      </w:r>
    </w:p>
    <w:p w14:paraId="563BD2FF" w14:textId="77777777" w:rsidR="00B979D8" w:rsidRPr="00936072" w:rsidRDefault="00936072" w:rsidP="00936072">
      <w:pPr>
        <w:pStyle w:val="Heading1"/>
        <w:rPr>
          <w:lang w:val="pl-PL"/>
        </w:rPr>
      </w:pPr>
      <w:r w:rsidRPr="00936072">
        <w:rPr>
          <w:lang w:val="pl-PL"/>
        </w:rPr>
        <w:t xml:space="preserve">Zadanie 1 </w:t>
      </w:r>
    </w:p>
    <w:p w14:paraId="501A73CD" w14:textId="77777777" w:rsidR="00B979D8" w:rsidRDefault="00936072" w:rsidP="003F3D12">
      <w:pPr>
        <w:pStyle w:val="Heading2"/>
        <w:rPr>
          <w:lang w:val="pl-PL"/>
        </w:rPr>
      </w:pPr>
      <w:r w:rsidRPr="00936072">
        <w:rPr>
          <w:lang w:val="pl-PL"/>
        </w:rPr>
        <w:t xml:space="preserve">Opis problemu: </w:t>
      </w:r>
    </w:p>
    <w:p w14:paraId="0F479A8D" w14:textId="00A299FA" w:rsidR="00ED48A1" w:rsidRPr="00ED48A1" w:rsidRDefault="00ED48A1" w:rsidP="00ED48A1">
      <w:pPr>
        <w:ind w:left="0"/>
        <w:rPr>
          <w:lang w:val="pl-PL"/>
        </w:rPr>
      </w:pPr>
      <w:r>
        <w:rPr>
          <w:lang w:val="pl-PL"/>
        </w:rPr>
        <w:t xml:space="preserve">W zadaniu należało zaimplementować funkcję </w:t>
      </w:r>
      <w:r w:rsidR="00711B68">
        <w:rPr>
          <w:lang w:val="pl-PL"/>
        </w:rPr>
        <w:t xml:space="preserve">obliczającą ilorazy różnicowe. </w:t>
      </w:r>
      <w:r w:rsidR="00F622CC">
        <w:rPr>
          <w:rFonts w:eastAsiaTheme="minorEastAsia"/>
          <w:lang w:val="pl-PL"/>
        </w:rPr>
        <w:t xml:space="preserve"> </w:t>
      </w:r>
    </w:p>
    <w:p w14:paraId="22B0B25E" w14:textId="3294ED2B" w:rsidR="00936072" w:rsidRDefault="00F622CC" w:rsidP="00936072">
      <w:pPr>
        <w:pStyle w:val="Heading2"/>
        <w:rPr>
          <w:lang w:val="pl-PL"/>
        </w:rPr>
      </w:pPr>
      <w:r>
        <w:rPr>
          <w:lang w:val="pl-PL"/>
        </w:rPr>
        <w:t>Rozwiązanie</w:t>
      </w:r>
      <w:r w:rsidR="00936072">
        <w:rPr>
          <w:lang w:val="pl-PL"/>
        </w:rPr>
        <w:t xml:space="preserve">: </w:t>
      </w:r>
    </w:p>
    <w:p w14:paraId="6067ABDE" w14:textId="0EC8782B" w:rsidR="00F622CC" w:rsidRDefault="00711B68" w:rsidP="00F622CC">
      <w:pPr>
        <w:rPr>
          <w:lang w:val="pl-PL"/>
        </w:rPr>
      </w:pPr>
      <w:r>
        <w:rPr>
          <w:lang w:val="pl-PL"/>
        </w:rPr>
        <w:t xml:space="preserve">Dane wejściowe: </w:t>
      </w:r>
      <w:r>
        <w:rPr>
          <w:lang w:val="pl-PL"/>
        </w:rPr>
        <w:br/>
      </w:r>
      <w:r>
        <w:rPr>
          <w:lang w:val="pl-PL"/>
        </w:rPr>
        <w:tab/>
        <w:t>x</w:t>
      </w:r>
      <w:r w:rsidR="00F622CC">
        <w:rPr>
          <w:lang w:val="pl-PL"/>
        </w:rPr>
        <w:t xml:space="preserve"> – </w:t>
      </w:r>
      <w:r>
        <w:rPr>
          <w:lang w:val="pl-PL"/>
        </w:rPr>
        <w:t xml:space="preserve">wektor długości n + 1, zawierający węzły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, …,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</m:oMath>
      <w:r>
        <w:rPr>
          <w:rFonts w:eastAsiaTheme="minorEastAsia"/>
          <w:lang w:val="pl-PL"/>
        </w:rPr>
        <w:t xml:space="preserve">x[1] =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>
        <w:rPr>
          <w:rFonts w:eastAsiaTheme="minorEastAsia"/>
          <w:lang w:val="pl-PL"/>
        </w:rPr>
        <w:t xml:space="preserve"> </w:t>
      </w:r>
      <w:r w:rsidR="00F622CC">
        <w:rPr>
          <w:lang w:val="pl-PL"/>
        </w:rPr>
        <w:t xml:space="preserve">, </w:t>
      </w:r>
      <w:r>
        <w:rPr>
          <w:lang w:val="pl-PL"/>
        </w:rPr>
        <w:t xml:space="preserve">x[n+1] =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 w:rsidR="00F622CC">
        <w:rPr>
          <w:lang w:val="pl-PL"/>
        </w:rPr>
        <w:br/>
      </w:r>
      <w:r w:rsidR="00F622CC">
        <w:rPr>
          <w:lang w:val="pl-PL"/>
        </w:rPr>
        <w:tab/>
      </w:r>
      <w:r>
        <w:rPr>
          <w:lang w:val="pl-PL"/>
        </w:rPr>
        <w:t>f</w:t>
      </w:r>
      <w:r w:rsidR="00F622CC">
        <w:rPr>
          <w:lang w:val="pl-PL"/>
        </w:rPr>
        <w:t xml:space="preserve"> – </w:t>
      </w:r>
      <w:r w:rsidR="00EA64D3">
        <w:rPr>
          <w:lang w:val="pl-PL"/>
        </w:rPr>
        <w:t xml:space="preserve">wektor długości n + 1, zawierający wartości interpolowanej funkcji w węzłach </w:t>
      </w: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pl-PL"/>
          </w:rPr>
          <m:t>, …, f(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A64D3">
        <w:rPr>
          <w:lang w:val="pl-PL"/>
        </w:rPr>
        <w:t xml:space="preserve"> </w:t>
      </w:r>
      <w:r>
        <w:rPr>
          <w:lang w:val="pl-PL"/>
        </w:rPr>
        <w:t xml:space="preserve"> </w:t>
      </w:r>
    </w:p>
    <w:p w14:paraId="0656550C" w14:textId="457BF9A5" w:rsidR="00F622CC" w:rsidRPr="00EA64D3" w:rsidRDefault="00F622CC" w:rsidP="00F622CC">
      <w:pPr>
        <w:rPr>
          <w:lang w:val="pl-PL"/>
        </w:rPr>
      </w:pPr>
      <w:r>
        <w:rPr>
          <w:lang w:val="pl-PL"/>
        </w:rPr>
        <w:t xml:space="preserve">Dane wyjściowe: </w:t>
      </w:r>
      <w:r>
        <w:rPr>
          <w:lang w:val="pl-PL"/>
        </w:rPr>
        <w:br/>
      </w:r>
      <w:r>
        <w:rPr>
          <w:lang w:val="pl-PL"/>
        </w:rPr>
        <w:tab/>
      </w:r>
      <w:r w:rsidR="00EA64D3">
        <w:rPr>
          <w:lang w:val="pl-PL"/>
        </w:rPr>
        <w:t>f</w:t>
      </w:r>
      <w:r w:rsidR="00EA64D3">
        <w:rPr>
          <w:vertAlign w:val="subscript"/>
          <w:lang w:val="pl-PL"/>
        </w:rPr>
        <w:t>x</w:t>
      </w:r>
      <w:r w:rsidR="00EA64D3">
        <w:rPr>
          <w:lang w:val="pl-PL"/>
        </w:rPr>
        <w:t xml:space="preserve"> – wektor długości n + 1, zawierający obliczone ilorazy różnicowe fx[1]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="00EA64D3">
        <w:rPr>
          <w:lang w:val="pl-PL"/>
        </w:rPr>
        <w:t>], fx[2]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]</m:t>
        </m:r>
      </m:oMath>
      <w:r w:rsidR="00EA64D3">
        <w:rPr>
          <w:rFonts w:eastAsiaTheme="minorEastAsia"/>
          <w:lang w:val="pl-PL"/>
        </w:rPr>
        <w:t xml:space="preserve">,…, </w:t>
      </w:r>
      <w:r w:rsidR="00676600">
        <w:rPr>
          <w:rFonts w:eastAsiaTheme="minorEastAsia"/>
          <w:lang w:val="pl-PL"/>
        </w:rPr>
        <w:br/>
      </w:r>
      <w:r w:rsidR="00EA64D3">
        <w:rPr>
          <w:rFonts w:eastAsiaTheme="minorEastAsia"/>
          <w:lang w:val="pl-PL"/>
        </w:rPr>
        <w:t>fx[n]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n-1</m:t>
            </m:r>
          </m:sub>
        </m:sSub>
        <m:r>
          <w:rPr>
            <w:rFonts w:ascii="Cambria Math" w:hAnsi="Cambria Math"/>
            <w:lang w:val="pl-PL"/>
          </w:rPr>
          <m:t>]</m:t>
        </m:r>
      </m:oMath>
      <w:r w:rsidR="00EA64D3">
        <w:rPr>
          <w:rFonts w:eastAsiaTheme="minorEastAsia"/>
          <w:lang w:val="pl-PL"/>
        </w:rPr>
        <w:t>, fx[n+1]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>]</m:t>
        </m:r>
      </m:oMath>
      <w:r w:rsidR="00EA64D3">
        <w:rPr>
          <w:rFonts w:eastAsiaTheme="minorEastAsia"/>
          <w:lang w:val="pl-PL"/>
        </w:rPr>
        <w:t xml:space="preserve"> </w:t>
      </w:r>
    </w:p>
    <w:p w14:paraId="4B38AC58" w14:textId="40999D1D" w:rsidR="0077083C" w:rsidRDefault="0077083C" w:rsidP="00F622CC">
      <w:pPr>
        <w:rPr>
          <w:lang w:val="pl-PL"/>
        </w:rPr>
      </w:pPr>
      <w:r>
        <w:rPr>
          <w:lang w:val="pl-PL"/>
        </w:rPr>
        <w:t xml:space="preserve">Poniżej </w:t>
      </w:r>
      <w:r w:rsidR="00EA64D3">
        <w:rPr>
          <w:lang w:val="pl-PL"/>
        </w:rPr>
        <w:t xml:space="preserve">pseudokod algorytmu. Kompletny kod źródłowy znajduje się </w:t>
      </w:r>
      <w:r>
        <w:rPr>
          <w:lang w:val="pl-PL"/>
        </w:rPr>
        <w:t xml:space="preserve">w pliku </w:t>
      </w:r>
      <w:r w:rsidR="00600220">
        <w:rPr>
          <w:i/>
          <w:lang w:val="pl-PL"/>
        </w:rPr>
        <w:t>interpolation</w:t>
      </w:r>
      <w:r w:rsidRPr="0077083C">
        <w:rPr>
          <w:i/>
          <w:lang w:val="pl-PL"/>
        </w:rPr>
        <w:t>.jl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38"/>
      </w:tblGrid>
      <w:tr w:rsidR="0077083C" w14:paraId="3C455773" w14:textId="77777777" w:rsidTr="0077083C">
        <w:tc>
          <w:tcPr>
            <w:tcW w:w="10338" w:type="dxa"/>
          </w:tcPr>
          <w:p w14:paraId="7D9C0C97" w14:textId="2459BD09" w:rsidR="004305B3" w:rsidRPr="004305B3" w:rsidRDefault="004305B3" w:rsidP="004305B3">
            <w:pPr>
              <w:ind w:left="0"/>
              <w:rPr>
                <w:lang w:val="en-GB"/>
              </w:rPr>
            </w:pPr>
            <w:r w:rsidRPr="004305B3">
              <w:rPr>
                <w:lang w:val="en-GB"/>
              </w:rPr>
              <w:t>function ilorazyRoznicowe(x, f)</w:t>
            </w:r>
          </w:p>
          <w:p w14:paraId="42D153B0" w14:textId="2A48B0B7" w:rsidR="004305B3" w:rsidRPr="004305B3" w:rsidRDefault="00B554FD" w:rsidP="004305B3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="004305B3" w:rsidRPr="004305B3">
              <w:rPr>
                <w:lang w:val="en-GB"/>
              </w:rPr>
              <w:t>for i in 1:</w:t>
            </w:r>
            <w:r>
              <w:rPr>
                <w:lang w:val="en-GB"/>
              </w:rPr>
              <w:t>n</w:t>
            </w:r>
          </w:p>
          <w:p w14:paraId="73845E4D" w14:textId="77777777" w:rsidR="004305B3" w:rsidRPr="004305B3" w:rsidRDefault="004305B3" w:rsidP="004305B3">
            <w:pPr>
              <w:ind w:left="0"/>
              <w:rPr>
                <w:lang w:val="en-GB"/>
              </w:rPr>
            </w:pPr>
            <w:r w:rsidRPr="004305B3">
              <w:rPr>
                <w:lang w:val="en-GB"/>
              </w:rPr>
              <w:t xml:space="preserve">        fx[i] = f[i]</w:t>
            </w:r>
          </w:p>
          <w:p w14:paraId="249CCDCE" w14:textId="11C7C187" w:rsidR="004305B3" w:rsidRPr="004305B3" w:rsidRDefault="004305B3" w:rsidP="004305B3">
            <w:pPr>
              <w:ind w:left="0"/>
              <w:rPr>
                <w:lang w:val="en-GB"/>
              </w:rPr>
            </w:pPr>
            <w:r w:rsidRPr="004305B3">
              <w:rPr>
                <w:lang w:val="en-GB"/>
              </w:rPr>
              <w:t xml:space="preserve">    end</w:t>
            </w:r>
          </w:p>
          <w:p w14:paraId="2E9020AB" w14:textId="495F4821" w:rsidR="004305B3" w:rsidRPr="004305B3" w:rsidRDefault="004305B3" w:rsidP="004305B3">
            <w:pPr>
              <w:ind w:left="0"/>
              <w:rPr>
                <w:lang w:val="en-GB"/>
              </w:rPr>
            </w:pPr>
            <w:r w:rsidRPr="004305B3">
              <w:rPr>
                <w:lang w:val="en-GB"/>
              </w:rPr>
              <w:t xml:space="preserve">    for i = 2:</w:t>
            </w:r>
            <w:r w:rsidR="00B554FD">
              <w:rPr>
                <w:lang w:val="en-GB"/>
              </w:rPr>
              <w:t>n</w:t>
            </w:r>
          </w:p>
          <w:p w14:paraId="6A4208E0" w14:textId="3E3BDA87" w:rsidR="004305B3" w:rsidRPr="004305B3" w:rsidRDefault="004305B3" w:rsidP="004305B3">
            <w:pPr>
              <w:ind w:left="0"/>
              <w:rPr>
                <w:lang w:val="en-GB"/>
              </w:rPr>
            </w:pPr>
            <w:r w:rsidRPr="004305B3">
              <w:rPr>
                <w:lang w:val="en-GB"/>
              </w:rPr>
              <w:t xml:space="preserve">        for j = </w:t>
            </w:r>
            <w:r w:rsidR="00B554FD">
              <w:rPr>
                <w:lang w:val="en-GB"/>
              </w:rPr>
              <w:t>n</w:t>
            </w:r>
            <w:r w:rsidRPr="004305B3">
              <w:rPr>
                <w:lang w:val="en-GB"/>
              </w:rPr>
              <w:t>:-1:i</w:t>
            </w:r>
          </w:p>
          <w:p w14:paraId="025B6188" w14:textId="77777777" w:rsidR="004305B3" w:rsidRPr="004305B3" w:rsidRDefault="004305B3" w:rsidP="004305B3">
            <w:pPr>
              <w:ind w:left="0"/>
              <w:rPr>
                <w:lang w:val="pl-PL"/>
              </w:rPr>
            </w:pPr>
            <w:r w:rsidRPr="004305B3">
              <w:rPr>
                <w:lang w:val="en-GB"/>
              </w:rPr>
              <w:t xml:space="preserve">            </w:t>
            </w:r>
            <w:r w:rsidRPr="004305B3">
              <w:rPr>
                <w:lang w:val="pl-PL"/>
              </w:rPr>
              <w:t>fx[j] = (fx[j] - fx[j - 1]) / (x[j] - x[j - i + 1])</w:t>
            </w:r>
          </w:p>
          <w:p w14:paraId="06B93DF4" w14:textId="77777777" w:rsidR="004305B3" w:rsidRPr="004305B3" w:rsidRDefault="004305B3" w:rsidP="004305B3">
            <w:pPr>
              <w:ind w:left="0"/>
              <w:rPr>
                <w:lang w:val="en-GB"/>
              </w:rPr>
            </w:pPr>
            <w:r w:rsidRPr="004305B3">
              <w:rPr>
                <w:lang w:val="pl-PL"/>
              </w:rPr>
              <w:t xml:space="preserve">        </w:t>
            </w:r>
            <w:r w:rsidRPr="004305B3">
              <w:rPr>
                <w:lang w:val="en-GB"/>
              </w:rPr>
              <w:t>end</w:t>
            </w:r>
          </w:p>
          <w:p w14:paraId="2E20D2D7" w14:textId="193B44B6" w:rsidR="0077083C" w:rsidRPr="00965204" w:rsidRDefault="004305B3" w:rsidP="00B554FD">
            <w:pPr>
              <w:ind w:left="0"/>
              <w:rPr>
                <w:lang w:val="en-GB"/>
              </w:rPr>
            </w:pPr>
            <w:r w:rsidRPr="004305B3">
              <w:rPr>
                <w:lang w:val="en-GB"/>
              </w:rPr>
              <w:t xml:space="preserve">    end</w:t>
            </w:r>
          </w:p>
        </w:tc>
      </w:tr>
    </w:tbl>
    <w:p w14:paraId="3D13C1A0" w14:textId="77777777" w:rsidR="00D4648F" w:rsidRPr="00965204" w:rsidRDefault="00D4648F" w:rsidP="00010F4D">
      <w:pPr>
        <w:ind w:left="0"/>
        <w:rPr>
          <w:lang w:val="en-GB"/>
        </w:rPr>
      </w:pPr>
    </w:p>
    <w:p w14:paraId="65E82904" w14:textId="0E5D0220" w:rsidR="009440B8" w:rsidRDefault="0077083C" w:rsidP="009440B8">
      <w:pPr>
        <w:pStyle w:val="Heading2"/>
        <w:rPr>
          <w:lang w:val="pl-PL"/>
        </w:rPr>
      </w:pPr>
      <w:r>
        <w:rPr>
          <w:lang w:val="pl-PL"/>
        </w:rPr>
        <w:t xml:space="preserve">Podsumowanie algorytmu: </w:t>
      </w:r>
    </w:p>
    <w:p w14:paraId="63A2A785" w14:textId="424EA24F" w:rsidR="00664F5D" w:rsidRDefault="007D0A64" w:rsidP="00664F5D">
      <w:pPr>
        <w:rPr>
          <w:lang w:val="pl-PL"/>
        </w:rPr>
      </w:pPr>
      <w:r>
        <w:rPr>
          <w:lang w:val="pl-PL"/>
        </w:rPr>
        <w:t xml:space="preserve">W celu obliczenia ilorazu różnicowego stosuje się następujący wzór rekurencyjny: </w:t>
      </w:r>
    </w:p>
    <w:p w14:paraId="5DB59B52" w14:textId="2DD203C4" w:rsidR="007D0A64" w:rsidRPr="004228A5" w:rsidRDefault="00FA6007" w:rsidP="00664F5D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="Cambria Math" w:hAnsi="Cambria Math" w:cs="Cambria Math"/>
              <w:lang w:val="pl-PL"/>
            </w:rPr>
            <m:t xml:space="preserve">*   </m:t>
          </m:r>
          <m:r>
            <w:rPr>
              <w:rFonts w:ascii="Cambria Math" w:eastAsia="Cambria Math" w:hAnsi="Cambria Math" w:cs="Cambria Math"/>
              <w:lang w:val="pl-PL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 xml:space="preserve">0, 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pl-PL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k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lang w:val="pl-PL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lang w:val="pl-PL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 xml:space="preserve">1, 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lang w:val="pl-PL"/>
                </w:rPr>
                <m:t>- f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 xml:space="preserve">0, 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pl-PL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pl-PL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0</m:t>
                  </m:r>
                </m:sub>
              </m:sSub>
            </m:den>
          </m:f>
        </m:oMath>
      </m:oMathPara>
    </w:p>
    <w:p w14:paraId="6DDF84EB" w14:textId="53202922" w:rsidR="004228A5" w:rsidRPr="004228A5" w:rsidRDefault="004614F3" w:rsidP="00664F5D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Analizując powyższy wzór łatwo zauważyć, że iloraz różnicowy nie jest za</w:t>
      </w:r>
      <w:r w:rsidR="007B001A">
        <w:rPr>
          <w:rFonts w:eastAsiaTheme="minorEastAsia"/>
          <w:lang w:val="pl-PL"/>
        </w:rPr>
        <w:t xml:space="preserve">leżny od kolejności węzłów. </w:t>
      </w:r>
    </w:p>
    <w:p w14:paraId="1B1484D7" w14:textId="067C0654" w:rsidR="007D0A64" w:rsidRPr="00664F5D" w:rsidRDefault="007D0A64" w:rsidP="00664F5D">
      <w:pPr>
        <w:rPr>
          <w:lang w:val="pl-PL"/>
        </w:rPr>
      </w:pPr>
      <w:r>
        <w:rPr>
          <w:lang w:val="pl-PL"/>
        </w:rPr>
        <w:t xml:space="preserve">Ponadto ilorazy różnicowe można wyznaczyć za pomocą tablicy trójkątnej, do której </w:t>
      </w:r>
      <w:r w:rsidR="00482CE7">
        <w:rPr>
          <w:lang w:val="pl-PL"/>
        </w:rPr>
        <w:t>stworzenia</w:t>
      </w:r>
      <w:r>
        <w:rPr>
          <w:lang w:val="pl-PL"/>
        </w:rPr>
        <w:t xml:space="preserve"> potrzebujemy znać węzły oraz wartości funkcji w tych węzłach, czyli ilorazy rzędu zerowego. </w:t>
      </w:r>
    </w:p>
    <w:p w14:paraId="760F4732" w14:textId="3F971371" w:rsidR="005842C6" w:rsidRPr="004228A5" w:rsidRDefault="006E26A5" w:rsidP="005842C6">
      <w:pPr>
        <w:rPr>
          <w:rFonts w:eastAsiaTheme="minorEastAsia"/>
          <w:lang w:val="pl-PL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pl-PL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f[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f[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 xml:space="preserve">0, 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f[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 xml:space="preserve">0, 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n-1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f[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 xml:space="preserve">0, 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f[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f[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 xml:space="preserve">1, 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…</m:t>
                </m: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f[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 xml:space="preserve">1, 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>]</m:t>
                </m:r>
              </m:e>
              <m:e/>
            </m:mr>
            <m:mr>
              <m:e>
                <m:r>
                  <w:rPr>
                    <w:rFonts w:ascii="Cambria Math" w:hAnsi="Cambria Math"/>
                    <w:lang w:val="pl-PL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/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f[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n-1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f[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 xml:space="preserve">n-1, 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f[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pl-PL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pl-PL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e>
              <m:e/>
            </m:mr>
          </m:m>
        </m:oMath>
      </m:oMathPara>
    </w:p>
    <w:p w14:paraId="6186B61E" w14:textId="1C7C9C6E" w:rsidR="004228A5" w:rsidRPr="005842C6" w:rsidRDefault="00482CE7" w:rsidP="005842C6">
      <w:pPr>
        <w:rPr>
          <w:lang w:val="pl-PL"/>
        </w:rPr>
      </w:pPr>
      <w:r>
        <w:rPr>
          <w:lang w:val="pl-PL"/>
        </w:rPr>
        <w:lastRenderedPageBreak/>
        <w:t>Warto zauważyć, że celem zadania było obliczenie jedynie pierwszego rzędu powyższej macierzy, dzięki czemu w algorytmie można było zamiast macierzy wykorzystać zwykłą tablicę długości n + 1. Zastosowanie wzoru rekurencyjnego</w:t>
      </w:r>
      <w:r w:rsidR="00FA6007">
        <w:rPr>
          <w:lang w:val="pl-PL"/>
        </w:rPr>
        <w:t>(*)</w:t>
      </w:r>
      <w:r>
        <w:rPr>
          <w:lang w:val="pl-PL"/>
        </w:rPr>
        <w:t xml:space="preserve"> pozwala </w:t>
      </w:r>
      <w:r w:rsidR="00FA6007">
        <w:rPr>
          <w:lang w:val="pl-PL"/>
        </w:rPr>
        <w:t xml:space="preserve">na obliczenie kolejnych kolumn pierwszego rzędu macierzy podczas </w:t>
      </w:r>
      <w:r w:rsidR="00AA7420">
        <w:rPr>
          <w:lang w:val="pl-PL"/>
        </w:rPr>
        <w:t xml:space="preserve">przechodzenia pętli w algorytmie (kod powyżej). </w:t>
      </w:r>
    </w:p>
    <w:p w14:paraId="5A3EF7A5" w14:textId="2DBE7133" w:rsidR="006B665F" w:rsidRDefault="006B665F" w:rsidP="006B665F">
      <w:pPr>
        <w:pStyle w:val="Heading1"/>
        <w:rPr>
          <w:lang w:val="pl-PL"/>
        </w:rPr>
      </w:pPr>
      <w:r>
        <w:rPr>
          <w:lang w:val="pl-PL"/>
        </w:rPr>
        <w:t>Zadanie 2</w:t>
      </w:r>
    </w:p>
    <w:p w14:paraId="3CAF578C" w14:textId="2AD5811E" w:rsidR="006B665F" w:rsidRDefault="006B665F" w:rsidP="006B665F">
      <w:pPr>
        <w:pStyle w:val="Heading2"/>
        <w:rPr>
          <w:lang w:val="pl-PL"/>
        </w:rPr>
      </w:pPr>
      <w:r>
        <w:rPr>
          <w:lang w:val="pl-PL"/>
        </w:rPr>
        <w:t>Opis problemu</w:t>
      </w:r>
      <w:r w:rsidR="00CB13CC">
        <w:rPr>
          <w:lang w:val="pl-PL"/>
        </w:rPr>
        <w:t>:</w:t>
      </w:r>
    </w:p>
    <w:p w14:paraId="2B67091E" w14:textId="4FED7721" w:rsidR="00CB13CC" w:rsidRDefault="00496012" w:rsidP="00CB13CC">
      <w:pPr>
        <w:rPr>
          <w:rFonts w:eastAsiaTheme="minorEastAsia"/>
          <w:lang w:val="pl-PL"/>
        </w:rPr>
      </w:pPr>
      <w:r>
        <w:rPr>
          <w:lang w:val="pl-PL"/>
        </w:rPr>
        <w:t xml:space="preserve">Celem zadania było </w:t>
      </w:r>
      <w:r w:rsidR="00736C93">
        <w:rPr>
          <w:lang w:val="pl-PL"/>
        </w:rPr>
        <w:t xml:space="preserve">napisać funkcję obliczająca wartość wielomianu interpolacyjnego stopnia n w postaci Newtona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N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>(x)</m:t>
        </m:r>
      </m:oMath>
      <w:r w:rsidR="00736C93">
        <w:rPr>
          <w:rFonts w:eastAsiaTheme="minorEastAsia"/>
          <w:lang w:val="pl-PL"/>
        </w:rPr>
        <w:t xml:space="preserve"> w punkcie </w:t>
      </w:r>
      <m:oMath>
        <m:r>
          <w:rPr>
            <w:rFonts w:ascii="Cambria Math" w:eastAsiaTheme="minorEastAsia" w:hAnsi="Cambria Math"/>
            <w:lang w:val="pl-PL"/>
          </w:rPr>
          <m:t>x=t</m:t>
        </m:r>
      </m:oMath>
      <w:r w:rsidR="00736C93">
        <w:rPr>
          <w:rFonts w:eastAsiaTheme="minorEastAsia"/>
          <w:lang w:val="pl-PL"/>
        </w:rPr>
        <w:t xml:space="preserve"> za pomocą uogólnionego algorytmu Hornera, w czasie </w:t>
      </w:r>
      <m:oMath>
        <m:r>
          <w:rPr>
            <w:rFonts w:ascii="Cambria Math" w:eastAsiaTheme="minorEastAsia" w:hAnsi="Cambria Math"/>
            <w:lang w:val="pl-PL"/>
          </w:rPr>
          <m:t>O(n)</m:t>
        </m:r>
      </m:oMath>
      <w:r w:rsidR="00736C93">
        <w:rPr>
          <w:rFonts w:eastAsiaTheme="minorEastAsia"/>
          <w:lang w:val="pl-PL"/>
        </w:rPr>
        <w:t xml:space="preserve">. </w:t>
      </w:r>
    </w:p>
    <w:p w14:paraId="4C6F85A9" w14:textId="6BE965FA" w:rsidR="00CB13CC" w:rsidRDefault="00CB13CC" w:rsidP="00CB13CC">
      <w:pPr>
        <w:pStyle w:val="Heading2"/>
        <w:rPr>
          <w:lang w:val="pl-PL"/>
        </w:rPr>
      </w:pPr>
      <w:r>
        <w:rPr>
          <w:lang w:val="pl-PL"/>
        </w:rPr>
        <w:t xml:space="preserve">Rozwiązanie: </w:t>
      </w:r>
    </w:p>
    <w:p w14:paraId="0B4FF47E" w14:textId="1140B661" w:rsidR="00736C93" w:rsidRDefault="00496012" w:rsidP="00736C93">
      <w:pPr>
        <w:rPr>
          <w:rFonts w:eastAsiaTheme="minorEastAsia"/>
          <w:lang w:val="pl-PL"/>
        </w:rPr>
      </w:pPr>
      <w:r>
        <w:rPr>
          <w:lang w:val="pl-PL"/>
        </w:rPr>
        <w:t xml:space="preserve">Dane wejściowe: </w:t>
      </w:r>
      <w:r>
        <w:rPr>
          <w:lang w:val="pl-PL"/>
        </w:rPr>
        <w:br/>
      </w:r>
      <w:r>
        <w:rPr>
          <w:lang w:val="pl-PL"/>
        </w:rPr>
        <w:tab/>
      </w:r>
      <w:r w:rsidR="00736C93">
        <w:rPr>
          <w:lang w:val="pl-PL"/>
        </w:rPr>
        <w:t xml:space="preserve">x – wektor długości n + 1, zawierający węzły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, …,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</m:oMath>
      <w:r w:rsidR="00736C93">
        <w:rPr>
          <w:rFonts w:eastAsiaTheme="minorEastAsia"/>
          <w:lang w:val="pl-PL"/>
        </w:rPr>
        <w:t xml:space="preserve">x[1] =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="00736C93">
        <w:rPr>
          <w:rFonts w:eastAsiaTheme="minorEastAsia"/>
          <w:lang w:val="pl-PL"/>
        </w:rPr>
        <w:t xml:space="preserve"> </w:t>
      </w:r>
      <w:r w:rsidR="00736C93">
        <w:rPr>
          <w:lang w:val="pl-PL"/>
        </w:rPr>
        <w:t xml:space="preserve">, x[n+1] =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 w:rsidR="00736C93">
        <w:rPr>
          <w:lang w:val="pl-PL"/>
        </w:rPr>
        <w:br/>
      </w:r>
      <w:r w:rsidR="00736C93">
        <w:rPr>
          <w:lang w:val="pl-PL"/>
        </w:rPr>
        <w:tab/>
        <w:t>f</w:t>
      </w:r>
      <w:r w:rsidR="00736C93">
        <w:rPr>
          <w:vertAlign w:val="subscript"/>
          <w:lang w:val="pl-PL"/>
        </w:rPr>
        <w:t>x</w:t>
      </w:r>
      <w:r w:rsidR="00736C93">
        <w:rPr>
          <w:lang w:val="pl-PL"/>
        </w:rPr>
        <w:t xml:space="preserve"> – wektor długości n + 1, zawierający obliczone ilorazy różnicowe fx[1]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="00736C93">
        <w:rPr>
          <w:lang w:val="pl-PL"/>
        </w:rPr>
        <w:t>], fx[2]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]</m:t>
        </m:r>
      </m:oMath>
      <w:r w:rsidR="00736C93">
        <w:rPr>
          <w:rFonts w:eastAsiaTheme="minorEastAsia"/>
          <w:lang w:val="pl-PL"/>
        </w:rPr>
        <w:t>,…,</w:t>
      </w:r>
      <w:r w:rsidR="00676600">
        <w:rPr>
          <w:rFonts w:eastAsiaTheme="minorEastAsia"/>
          <w:lang w:val="pl-PL"/>
        </w:rPr>
        <w:br/>
      </w:r>
      <w:r w:rsidR="00736C93">
        <w:rPr>
          <w:rFonts w:eastAsiaTheme="minorEastAsia"/>
          <w:lang w:val="pl-PL"/>
        </w:rPr>
        <w:t xml:space="preserve"> fx[n]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n-1</m:t>
            </m:r>
          </m:sub>
        </m:sSub>
        <m:r>
          <w:rPr>
            <w:rFonts w:ascii="Cambria Math" w:hAnsi="Cambria Math"/>
            <w:lang w:val="pl-PL"/>
          </w:rPr>
          <m:t>]</m:t>
        </m:r>
      </m:oMath>
      <w:r w:rsidR="00736C93">
        <w:rPr>
          <w:rFonts w:eastAsiaTheme="minorEastAsia"/>
          <w:lang w:val="pl-PL"/>
        </w:rPr>
        <w:t>, fx[n+1]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>]</m:t>
        </m:r>
      </m:oMath>
      <w:r w:rsidR="00736C93">
        <w:rPr>
          <w:rFonts w:eastAsiaTheme="minorEastAsia"/>
          <w:lang w:val="pl-PL"/>
        </w:rPr>
        <w:t xml:space="preserve"> </w:t>
      </w:r>
    </w:p>
    <w:p w14:paraId="15632E16" w14:textId="456B8F8B" w:rsidR="00736C93" w:rsidRPr="00EA64D3" w:rsidRDefault="00736C93" w:rsidP="00736C93">
      <w:pPr>
        <w:rPr>
          <w:lang w:val="pl-PL"/>
        </w:rPr>
      </w:pPr>
      <w:r>
        <w:rPr>
          <w:lang w:val="pl-PL"/>
        </w:rPr>
        <w:tab/>
        <w:t>t – punkt, w którym należy obliczyć wartość wielomianu</w:t>
      </w:r>
    </w:p>
    <w:p w14:paraId="2971891B" w14:textId="1A4E360B" w:rsidR="00496012" w:rsidRDefault="00496012" w:rsidP="00496012">
      <w:pPr>
        <w:rPr>
          <w:rFonts w:eastAsiaTheme="minorEastAsia"/>
          <w:lang w:val="pl-PL"/>
        </w:rPr>
      </w:pPr>
      <w:r>
        <w:rPr>
          <w:lang w:val="pl-PL"/>
        </w:rPr>
        <w:t xml:space="preserve">Dane wyjściowe: </w:t>
      </w:r>
      <w:r>
        <w:rPr>
          <w:lang w:val="pl-PL"/>
        </w:rPr>
        <w:br/>
      </w:r>
      <w:r>
        <w:rPr>
          <w:lang w:val="pl-PL"/>
        </w:rPr>
        <w:tab/>
      </w:r>
      <w:r w:rsidR="00736C93">
        <w:rPr>
          <w:lang w:val="pl-PL"/>
        </w:rPr>
        <w:t xml:space="preserve">nt – wartość wielomianu w punkcie </w:t>
      </w:r>
      <m:oMath>
        <m:r>
          <w:rPr>
            <w:rFonts w:ascii="Cambria Math" w:eastAsiaTheme="minorEastAsia" w:hAnsi="Cambria Math"/>
            <w:lang w:val="pl-PL"/>
          </w:rPr>
          <m:t>t</m:t>
        </m:r>
      </m:oMath>
    </w:p>
    <w:p w14:paraId="5974ABA3" w14:textId="4A27A2ED" w:rsidR="00CB13CC" w:rsidRDefault="00736C93" w:rsidP="00736C93">
      <w:pPr>
        <w:rPr>
          <w:lang w:val="pl-PL"/>
        </w:rPr>
      </w:pPr>
      <w:r>
        <w:rPr>
          <w:lang w:val="pl-PL"/>
        </w:rPr>
        <w:t xml:space="preserve">Poniżej pseudokod algorytmu. Kompletny kod źródłowy znajduje się w pliku </w:t>
      </w:r>
      <w:r>
        <w:rPr>
          <w:i/>
          <w:lang w:val="pl-PL"/>
        </w:rPr>
        <w:t>interpolation</w:t>
      </w:r>
      <w:r w:rsidRPr="0077083C">
        <w:rPr>
          <w:i/>
          <w:lang w:val="pl-PL"/>
        </w:rPr>
        <w:t>.jl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8"/>
      </w:tblGrid>
      <w:tr w:rsidR="00CB13CC" w14:paraId="3D7FDE55" w14:textId="77777777" w:rsidTr="00CB13CC">
        <w:tc>
          <w:tcPr>
            <w:tcW w:w="6628" w:type="dxa"/>
          </w:tcPr>
          <w:p w14:paraId="63D189DC" w14:textId="7324B23F" w:rsidR="00214B04" w:rsidRPr="00214B04" w:rsidRDefault="00214B04" w:rsidP="00214B04">
            <w:pPr>
              <w:ind w:left="0"/>
              <w:rPr>
                <w:lang w:val="en-GB"/>
              </w:rPr>
            </w:pPr>
            <w:r w:rsidRPr="00214B04">
              <w:rPr>
                <w:lang w:val="en-GB"/>
              </w:rPr>
              <w:t>function warNewton(x</w:t>
            </w:r>
            <w:r>
              <w:rPr>
                <w:lang w:val="en-GB"/>
              </w:rPr>
              <w:t>, fx, t</w:t>
            </w:r>
            <w:r w:rsidRPr="00214B04">
              <w:rPr>
                <w:lang w:val="en-GB"/>
              </w:rPr>
              <w:t>)</w:t>
            </w:r>
          </w:p>
          <w:p w14:paraId="78A2B208" w14:textId="12DF42DB" w:rsidR="00214B04" w:rsidRPr="00214B04" w:rsidRDefault="00F45D25" w:rsidP="00214B04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for i = n-</w:t>
            </w:r>
            <w:r w:rsidR="00214B04" w:rsidRPr="00214B04">
              <w:rPr>
                <w:lang w:val="en-GB"/>
              </w:rPr>
              <w:t>1:-1:1</w:t>
            </w:r>
          </w:p>
          <w:p w14:paraId="1494D971" w14:textId="77777777" w:rsidR="00214B04" w:rsidRPr="00214B04" w:rsidRDefault="00214B04" w:rsidP="00214B04">
            <w:pPr>
              <w:ind w:left="0"/>
              <w:rPr>
                <w:lang w:val="en-GB"/>
              </w:rPr>
            </w:pPr>
            <w:r w:rsidRPr="00214B04">
              <w:rPr>
                <w:lang w:val="en-GB"/>
              </w:rPr>
              <w:t xml:space="preserve">        nt = fx[i] + (t-x[i]) * nt</w:t>
            </w:r>
          </w:p>
          <w:p w14:paraId="52D8E6FE" w14:textId="04A253E0" w:rsidR="00214B04" w:rsidRPr="00214B04" w:rsidRDefault="00214B04" w:rsidP="00214B04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end</w:t>
            </w:r>
          </w:p>
          <w:p w14:paraId="01C6AA4C" w14:textId="66227DE1" w:rsidR="00CB13CC" w:rsidRPr="00874329" w:rsidRDefault="00214B04" w:rsidP="00214B04">
            <w:pPr>
              <w:ind w:left="0"/>
              <w:rPr>
                <w:lang w:val="en-GB"/>
              </w:rPr>
            </w:pPr>
            <w:r w:rsidRPr="00214B04">
              <w:rPr>
                <w:lang w:val="en-GB"/>
              </w:rPr>
              <w:t>end</w:t>
            </w:r>
          </w:p>
        </w:tc>
      </w:tr>
    </w:tbl>
    <w:p w14:paraId="038B4BE9" w14:textId="77777777" w:rsidR="00CB13CC" w:rsidRPr="00874329" w:rsidRDefault="00CB13CC" w:rsidP="00CB13CC">
      <w:pPr>
        <w:rPr>
          <w:lang w:val="en-GB"/>
        </w:rPr>
      </w:pPr>
    </w:p>
    <w:p w14:paraId="4F981EC2" w14:textId="1A2790A9" w:rsidR="003450E6" w:rsidRDefault="00496012" w:rsidP="00CB13CC">
      <w:pPr>
        <w:pStyle w:val="Heading2"/>
        <w:rPr>
          <w:lang w:val="en-GB"/>
        </w:rPr>
      </w:pPr>
      <w:r w:rsidRPr="00736C93">
        <w:rPr>
          <w:lang w:val="en-GB"/>
        </w:rPr>
        <w:t>Podsumowanie algorytmu</w:t>
      </w:r>
      <w:r w:rsidR="00CB13CC" w:rsidRPr="00736C93">
        <w:rPr>
          <w:lang w:val="en-GB"/>
        </w:rPr>
        <w:t xml:space="preserve">: </w:t>
      </w:r>
    </w:p>
    <w:p w14:paraId="5EF464B2" w14:textId="77777777" w:rsidR="00AA7420" w:rsidRDefault="00AA7420" w:rsidP="00AA7420">
      <w:pPr>
        <w:rPr>
          <w:lang w:val="pl-PL"/>
        </w:rPr>
      </w:pPr>
      <w:r w:rsidRPr="00AA7420">
        <w:rPr>
          <w:lang w:val="pl-PL"/>
        </w:rPr>
        <w:t xml:space="preserve">Wzór interpolacyjny Newtona można przedstawić </w:t>
      </w:r>
      <w:r>
        <w:rPr>
          <w:lang w:val="pl-PL"/>
        </w:rPr>
        <w:t xml:space="preserve">przy pomocy ilorazów różnicowych jako: </w:t>
      </w:r>
    </w:p>
    <w:p w14:paraId="7389F61C" w14:textId="7E5149A2" w:rsidR="00AA7420" w:rsidRDefault="00AA7420" w:rsidP="0018514C">
      <w:p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l-PL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  <w:lang w:val="pl-P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pl-PL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lang w:val="pl-PL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l-PL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l-PL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Cambria Math" w:hAnsi="Cambria Math" w:cs="Cambria Math"/>
                <w:lang w:val="pl-PL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b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pl-PL"/>
                      </w:rPr>
                      <m:t xml:space="preserve">0, 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pl-PL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pl-PL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pl-P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pl-PL"/>
                      </w:rPr>
                      <m:t>k</m:t>
                    </m:r>
                  </m:sub>
                </m:sSub>
              </m:e>
            </m:d>
          </m:e>
        </m:nary>
        <m:nary>
          <m:naryPr>
            <m:chr m:val="∏"/>
            <m:limLoc m:val="undOvr"/>
            <m:ctrlPr>
              <w:rPr>
                <w:rFonts w:ascii="Cambria Math" w:hAnsi="Cambria Math"/>
                <w:b/>
                <w:i/>
                <w:lang w:val="pl-PL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pl-PL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pl-PL"/>
              </w:rPr>
              <m:t>k-1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i/>
                    <w:lang w:val="pl-P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pl-PL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pl-PL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pl-PL"/>
          </w:rPr>
          <m:t xml:space="preserve">+ </m:t>
        </m:r>
      </m:oMath>
      <w:r w:rsidRPr="00AA7420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0</m:t>
                </m:r>
              </m:sub>
            </m:sSub>
            <m:r>
              <w:rPr>
                <w:rFonts w:ascii="Cambria Math" w:hAnsi="Cambria Math"/>
                <w:lang w:val="pl-PL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i/>
                <w:lang w:val="pl-PL"/>
              </w:rPr>
            </m:ctrlPr>
          </m:dPr>
          <m:e>
            <m:r>
              <w:rPr>
                <w:rFonts w:ascii="Cambria Math" w:eastAsia="Cambria Math" w:hAnsi="Cambria Math" w:cs="Cambria Math"/>
                <w:lang w:val="pl-PL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pl-PL"/>
                  </w:rPr>
                  <m:t>0</m:t>
                </m:r>
              </m:sub>
            </m:sSub>
          </m:e>
        </m:d>
        <m:r>
          <w:rPr>
            <w:rFonts w:ascii="Cambria Math" w:eastAsia="Cambria Math" w:hAnsi="Cambria Math" w:cs="Cambria Math"/>
            <w:lang w:val="pl-PL"/>
          </w:rPr>
          <m:t xml:space="preserve">+…+ </m:t>
        </m:r>
        <m:r>
          <w:rPr>
            <w:rFonts w:ascii="Cambria Math" w:eastAsia="Cambria Math" w:hAnsi="Cambria Math" w:cs="Cambria Math"/>
            <w:lang w:val="pl-PL"/>
          </w:rPr>
          <w:br/>
        </m:r>
      </m:oMath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pl-PL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pl-PL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pl-PL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n-1</m:t>
                  </m:r>
                </m:sub>
              </m:sSub>
            </m:e>
          </m:d>
        </m:oMath>
      </m:oMathPara>
    </w:p>
    <w:p w14:paraId="48F4212D" w14:textId="22B8C6F8" w:rsidR="0018514C" w:rsidRDefault="0018514C" w:rsidP="00AA7420">
      <w:pPr>
        <w:rPr>
          <w:lang w:val="pl-PL"/>
        </w:rPr>
      </w:pPr>
      <w:r>
        <w:rPr>
          <w:lang w:val="pl-PL"/>
        </w:rPr>
        <w:t xml:space="preserve">W celu obliczenia wartości wielomianu interpolacyjnego należało skorzystać z uogólnionego algorytmu Hornera, który można wyrazić przy pomocy poniższych wzorów: </w:t>
      </w:r>
    </w:p>
    <w:p w14:paraId="34AE43D9" w14:textId="77777777" w:rsidR="00A22469" w:rsidRPr="00A22469" w:rsidRDefault="00A22469" w:rsidP="00AA7420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 xml:space="preserve">≔ </m:t>
          </m:r>
          <m:r>
            <w:rPr>
              <w:rFonts w:ascii="Cambria Math" w:eastAsia="Cambria Math" w:hAnsi="Cambria Math" w:cs="Cambria Math"/>
              <w:lang w:val="pl-PL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 xml:space="preserve">0, 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pl-PL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n</m:t>
                  </m:r>
                </m:sub>
              </m:sSub>
            </m:e>
          </m:d>
        </m:oMath>
      </m:oMathPara>
    </w:p>
    <w:p w14:paraId="18D79D43" w14:textId="4C2B19E2" w:rsidR="0018514C" w:rsidRPr="00A22469" w:rsidRDefault="00A22469" w:rsidP="00A22469">
      <w:pPr>
        <w:ind w:left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 xml:space="preserve">≔ </m:t>
          </m:r>
          <m:r>
            <w:rPr>
              <w:rFonts w:ascii="Cambria Math" w:eastAsia="Cambria Math" w:hAnsi="Cambria Math" w:cs="Cambria Math"/>
              <w:lang w:val="pl-PL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 xml:space="preserve">0, 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pl-PL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k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lang w:val="pl-PL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pl-PL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 w:cs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pl-PL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lang w:val="pl-PL"/>
                </w:rPr>
                <m:t>k+1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pl-PL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pl-PL"/>
            </w:rPr>
            <m:t xml:space="preserve">  (k=n-1, …,0)</m:t>
          </m:r>
        </m:oMath>
      </m:oMathPara>
    </w:p>
    <w:p w14:paraId="5EF6EFDA" w14:textId="0CC4F0C7" w:rsidR="00A22469" w:rsidRPr="00A22469" w:rsidRDefault="00A22469" w:rsidP="00A22469">
      <w:pPr>
        <w:ind w:left="0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N</m:t>
              </m:r>
            </m:e>
            <m:sub>
              <m:r>
                <w:rPr>
                  <w:rFonts w:ascii="Cambria Math" w:hAnsi="Cambria Math"/>
                  <w:lang w:val="pl-P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l-PL"/>
            </w:rPr>
            <m:t xml:space="preserve"> :=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(x)</m:t>
          </m:r>
        </m:oMath>
      </m:oMathPara>
    </w:p>
    <w:p w14:paraId="12AEE257" w14:textId="4C5C15AF" w:rsidR="00591E53" w:rsidRDefault="004E0F36" w:rsidP="00AA742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Począwszy od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</m:oMath>
      <w:r>
        <w:rPr>
          <w:rFonts w:eastAsiaTheme="minorEastAsia"/>
          <w:lang w:val="pl-PL"/>
        </w:rPr>
        <w:t xml:space="preserve">, iterując w pętli do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</m:oMath>
      <w:r>
        <w:rPr>
          <w:rFonts w:eastAsiaTheme="minorEastAsia"/>
          <w:lang w:val="pl-PL"/>
        </w:rPr>
        <w:t xml:space="preserve">, po n krokach zostanie otrzymana wartość wielomianu interpolacyjnego w postaci Newtona w zadanym punkcie t. </w:t>
      </w:r>
    </w:p>
    <w:p w14:paraId="53B6DF05" w14:textId="64219822" w:rsidR="00A22469" w:rsidRPr="00A22469" w:rsidRDefault="00A22469" w:rsidP="00AA742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Jak widać na podstawie pseudokodu algorytm posiada jedną pętlę, którą musi przejść n </w:t>
      </w:r>
      <w:r w:rsidR="004E0F36">
        <w:rPr>
          <w:rFonts w:eastAsiaTheme="minorEastAsia"/>
          <w:lang w:val="pl-PL"/>
        </w:rPr>
        <w:t xml:space="preserve">-1 </w:t>
      </w:r>
      <w:r>
        <w:rPr>
          <w:rFonts w:eastAsiaTheme="minorEastAsia"/>
          <w:lang w:val="pl-PL"/>
        </w:rPr>
        <w:t xml:space="preserve">razy, co spełnia warunek zadania o złożoności </w:t>
      </w:r>
      <m:oMath>
        <m:r>
          <w:rPr>
            <w:rFonts w:ascii="Cambria Math" w:eastAsiaTheme="minorEastAsia" w:hAnsi="Cambria Math"/>
            <w:lang w:val="pl-PL"/>
          </w:rPr>
          <m:t>O(n)</m:t>
        </m:r>
      </m:oMath>
      <w:r>
        <w:rPr>
          <w:rFonts w:eastAsiaTheme="minorEastAsia"/>
          <w:lang w:val="pl-PL"/>
        </w:rPr>
        <w:t xml:space="preserve"> . </w:t>
      </w:r>
    </w:p>
    <w:p w14:paraId="7680C079" w14:textId="77777777" w:rsidR="00EF09BF" w:rsidRDefault="00EF09BF" w:rsidP="00EF09BF">
      <w:pPr>
        <w:pStyle w:val="Heading1"/>
        <w:rPr>
          <w:lang w:val="pl-PL"/>
        </w:rPr>
      </w:pPr>
      <w:r>
        <w:rPr>
          <w:lang w:val="pl-PL"/>
        </w:rPr>
        <w:lastRenderedPageBreak/>
        <w:t>Zadanie 3</w:t>
      </w:r>
    </w:p>
    <w:p w14:paraId="6B230024" w14:textId="77777777" w:rsidR="00EF09BF" w:rsidRDefault="00EF09BF" w:rsidP="00EF09BF">
      <w:pPr>
        <w:pStyle w:val="Heading2"/>
        <w:rPr>
          <w:lang w:val="pl-PL"/>
        </w:rPr>
      </w:pPr>
      <w:r>
        <w:rPr>
          <w:lang w:val="pl-PL"/>
        </w:rPr>
        <w:t>Opis problemu:</w:t>
      </w:r>
    </w:p>
    <w:p w14:paraId="43767183" w14:textId="55B6BEE8" w:rsidR="001B7585" w:rsidRDefault="001B7585" w:rsidP="001B7585">
      <w:pPr>
        <w:rPr>
          <w:rFonts w:eastAsiaTheme="minorEastAsia"/>
          <w:lang w:val="pl-PL"/>
        </w:rPr>
      </w:pPr>
      <w:r>
        <w:rPr>
          <w:lang w:val="pl-PL"/>
        </w:rPr>
        <w:t>Celem zadania było</w:t>
      </w:r>
      <w:r w:rsidR="00ED71FA">
        <w:rPr>
          <w:lang w:val="pl-PL"/>
        </w:rPr>
        <w:t xml:space="preserve"> napisać funkcję obliczająca w czasie </w:t>
      </w:r>
      <m:oMath>
        <m:r>
          <w:rPr>
            <w:rFonts w:ascii="Cambria Math" w:hAnsi="Cambria Math"/>
            <w:lang w:val="pl-PL"/>
          </w:rPr>
          <m:t>O(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n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)</m:t>
        </m:r>
      </m:oMath>
      <w:r w:rsidR="00ED71FA">
        <w:rPr>
          <w:rFonts w:eastAsiaTheme="minorEastAsia"/>
          <w:lang w:val="pl-PL"/>
        </w:rPr>
        <w:t xml:space="preserve"> współczynniki postaci naturalnej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</m:oMath>
      <w:r w:rsidR="00ED71FA">
        <w:rPr>
          <w:rFonts w:eastAsiaTheme="minorEastAsia"/>
          <w:lang w:val="pl-PL"/>
        </w:rPr>
        <w:t xml:space="preserve">wielomianu interpolacyjnego w postacie Newtona, tzn.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n</m:t>
            </m:r>
          </m:sup>
        </m:sSup>
        <m:r>
          <w:rPr>
            <w:rFonts w:ascii="Cambria Math" w:eastAsiaTheme="minorEastAsia" w:hAnsi="Cambria Math"/>
            <w:lang w:val="pl-PL"/>
          </w:rPr>
          <m:t xml:space="preserve">+  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n-1</m:t>
            </m:r>
          </m:sup>
        </m:sSup>
        <m:r>
          <w:rPr>
            <w:rFonts w:ascii="Cambria Math" w:eastAsiaTheme="minorEastAsia" w:hAnsi="Cambria Math"/>
            <w:lang w:val="pl-PL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  <m:r>
          <w:rPr>
            <w:rFonts w:ascii="Cambria Math" w:eastAsiaTheme="minorEastAsia" w:hAnsi="Cambria Math"/>
            <w:lang w:val="pl-PL"/>
          </w:rPr>
          <m:t xml:space="preserve">x+ 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</m:oMath>
      <w:r w:rsidR="006C106D">
        <w:rPr>
          <w:rFonts w:eastAsiaTheme="minorEastAsia"/>
          <w:lang w:val="pl-PL"/>
        </w:rPr>
        <w:t>, znając jego współczynniki</w:t>
      </w:r>
      <w:r w:rsidR="00F517FB">
        <w:rPr>
          <w:rFonts w:eastAsiaTheme="minorEastAsia"/>
          <w:lang w:val="pl-PL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pl-PL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 xml:space="preserve">  c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  <m:r>
          <w:rPr>
            <w:rFonts w:ascii="Cambria Math" w:eastAsiaTheme="minorEastAsia" w:hAnsi="Cambria Math"/>
            <w:lang w:val="pl-PL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pl-P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l-P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 xml:space="preserve">  c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2</m:t>
            </m:r>
          </m:sub>
        </m:sSub>
        <m:r>
          <w:rPr>
            <w:rFonts w:ascii="Cambria Math" w:eastAsiaTheme="minorEastAsia" w:hAnsi="Cambria Math"/>
            <w:lang w:val="pl-PL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pl-P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l-P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l-PL"/>
          </w:rPr>
          <m:t xml:space="preserve">, …,  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  <m:r>
          <w:rPr>
            <w:rFonts w:ascii="Cambria Math" w:eastAsiaTheme="minorEastAsia" w:hAnsi="Cambria Math"/>
            <w:lang w:val="pl-PL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pl-PL"/>
              </w:rPr>
              <m:t xml:space="preserve">, </m:t>
            </m:r>
            <m:r>
              <w:rPr>
                <w:rFonts w:ascii="Cambria Math" w:eastAsiaTheme="minorEastAsia" w:hAnsi="Cambria Math"/>
                <w:lang w:val="pl-PL"/>
              </w:rPr>
              <m:t>…</m:t>
            </m:r>
            <m:r>
              <w:rPr>
                <w:rFonts w:ascii="Cambria Math" w:eastAsiaTheme="minorEastAsia" w:hAnsi="Cambria Math"/>
                <w:lang w:val="pl-P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n</m:t>
                </m:r>
              </m:sub>
            </m:sSub>
          </m:e>
        </m:d>
      </m:oMath>
      <w:r w:rsidR="006C106D">
        <w:rPr>
          <w:rFonts w:eastAsiaTheme="minorEastAsia"/>
          <w:lang w:val="pl-PL"/>
        </w:rPr>
        <w:t xml:space="preserve"> </w:t>
      </w:r>
    </w:p>
    <w:p w14:paraId="01A20C79" w14:textId="6670F33B" w:rsidR="00EF09BF" w:rsidRDefault="00EF09BF" w:rsidP="00EF09BF">
      <w:pPr>
        <w:pStyle w:val="Heading2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Rozwiązanie: </w:t>
      </w:r>
    </w:p>
    <w:p w14:paraId="3106490D" w14:textId="2455F911" w:rsidR="00676600" w:rsidRDefault="00836EEC" w:rsidP="00676600">
      <w:pPr>
        <w:rPr>
          <w:rFonts w:eastAsiaTheme="minorEastAsia"/>
          <w:lang w:val="pl-PL"/>
        </w:rPr>
      </w:pPr>
      <w:r>
        <w:rPr>
          <w:lang w:val="pl-PL"/>
        </w:rPr>
        <w:t xml:space="preserve">Dane wejściowe: </w:t>
      </w:r>
      <w:r>
        <w:rPr>
          <w:lang w:val="pl-PL"/>
        </w:rPr>
        <w:br/>
      </w:r>
      <w:r>
        <w:rPr>
          <w:lang w:val="pl-PL"/>
        </w:rPr>
        <w:tab/>
      </w:r>
      <w:r w:rsidR="00676600">
        <w:rPr>
          <w:lang w:val="pl-PL"/>
        </w:rPr>
        <w:t xml:space="preserve">x – wektor długości n + 1, zawierający węzły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, …,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</m:oMath>
      <w:r w:rsidR="00676600">
        <w:rPr>
          <w:rFonts w:eastAsiaTheme="minorEastAsia"/>
          <w:lang w:val="pl-PL"/>
        </w:rPr>
        <w:t xml:space="preserve">x[1] =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="00676600">
        <w:rPr>
          <w:rFonts w:eastAsiaTheme="minorEastAsia"/>
          <w:lang w:val="pl-PL"/>
        </w:rPr>
        <w:t xml:space="preserve"> </w:t>
      </w:r>
      <w:r w:rsidR="00676600">
        <w:rPr>
          <w:lang w:val="pl-PL"/>
        </w:rPr>
        <w:t xml:space="preserve">, x[n+1] =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 w:rsidR="00676600">
        <w:rPr>
          <w:lang w:val="pl-PL"/>
        </w:rPr>
        <w:br/>
      </w:r>
      <w:r w:rsidR="00676600">
        <w:rPr>
          <w:lang w:val="pl-PL"/>
        </w:rPr>
        <w:tab/>
        <w:t>f</w:t>
      </w:r>
      <w:r w:rsidR="00676600">
        <w:rPr>
          <w:vertAlign w:val="subscript"/>
          <w:lang w:val="pl-PL"/>
        </w:rPr>
        <w:t>x</w:t>
      </w:r>
      <w:r w:rsidR="00676600">
        <w:rPr>
          <w:lang w:val="pl-PL"/>
        </w:rPr>
        <w:t xml:space="preserve"> – wektor długości n + 1, zawierający obliczone ilorazy różnicowe fx[1]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="00676600">
        <w:rPr>
          <w:lang w:val="pl-PL"/>
        </w:rPr>
        <w:t>], fx[2]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]</m:t>
        </m:r>
      </m:oMath>
      <w:r w:rsidR="00676600">
        <w:rPr>
          <w:rFonts w:eastAsiaTheme="minorEastAsia"/>
          <w:lang w:val="pl-PL"/>
        </w:rPr>
        <w:t xml:space="preserve">,…, </w:t>
      </w:r>
      <w:r w:rsidR="00676600">
        <w:rPr>
          <w:rFonts w:eastAsiaTheme="minorEastAsia"/>
          <w:lang w:val="pl-PL"/>
        </w:rPr>
        <w:br/>
        <w:t>fx[n]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n-1</m:t>
            </m:r>
          </m:sub>
        </m:sSub>
        <m:r>
          <w:rPr>
            <w:rFonts w:ascii="Cambria Math" w:hAnsi="Cambria Math"/>
            <w:lang w:val="pl-PL"/>
          </w:rPr>
          <m:t>]</m:t>
        </m:r>
      </m:oMath>
      <w:r w:rsidR="00676600">
        <w:rPr>
          <w:rFonts w:eastAsiaTheme="minorEastAsia"/>
          <w:lang w:val="pl-PL"/>
        </w:rPr>
        <w:t>, fx[n+1] = f[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>]</m:t>
        </m:r>
      </m:oMath>
      <w:r w:rsidR="00676600">
        <w:rPr>
          <w:rFonts w:eastAsiaTheme="minorEastAsia"/>
          <w:lang w:val="pl-PL"/>
        </w:rPr>
        <w:t xml:space="preserve"> </w:t>
      </w:r>
    </w:p>
    <w:p w14:paraId="7C286244" w14:textId="3C9424A2" w:rsidR="00676600" w:rsidRPr="00676600" w:rsidRDefault="001B7585" w:rsidP="00676600">
      <w:pPr>
        <w:rPr>
          <w:rFonts w:eastAsiaTheme="minorEastAsia"/>
          <w:lang w:val="pl-PL"/>
        </w:rPr>
      </w:pPr>
      <w:r>
        <w:rPr>
          <w:lang w:val="pl-PL"/>
        </w:rPr>
        <w:t xml:space="preserve">Dane wyjściowe: </w:t>
      </w:r>
      <w:r>
        <w:rPr>
          <w:lang w:val="pl-PL"/>
        </w:rPr>
        <w:br/>
      </w:r>
      <w:r>
        <w:rPr>
          <w:lang w:val="pl-PL"/>
        </w:rPr>
        <w:tab/>
      </w:r>
      <w:r w:rsidR="00676600">
        <w:rPr>
          <w:lang w:val="pl-PL"/>
        </w:rPr>
        <w:t xml:space="preserve">a – wektor długości n + 1, zawierający obliczone współczynniki postaci naturalnej a[1] = </w:t>
      </w:r>
      <w:r w:rsidR="002F2CDF">
        <w:rPr>
          <w:lang w:val="pl-P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</m:oMath>
      <w:r w:rsidR="00676600">
        <w:rPr>
          <w:rFonts w:eastAsiaTheme="minorEastAsia"/>
          <w:lang w:val="pl-PL"/>
        </w:rPr>
        <w:t xml:space="preserve">, a[2]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</m:oMath>
      <w:r w:rsidR="00676600">
        <w:rPr>
          <w:rFonts w:eastAsiaTheme="minorEastAsia"/>
          <w:lang w:val="pl-PL"/>
        </w:rPr>
        <w:t xml:space="preserve">, ..., a[n]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n-1</m:t>
            </m:r>
          </m:sub>
        </m:sSub>
      </m:oMath>
      <w:r w:rsidR="00676600">
        <w:rPr>
          <w:rFonts w:eastAsiaTheme="minorEastAsia"/>
          <w:lang w:val="pl-PL"/>
        </w:rPr>
        <w:t xml:space="preserve">, a[n+1] =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</m:oMath>
    </w:p>
    <w:p w14:paraId="39D49F11" w14:textId="6548F29A" w:rsidR="000E6773" w:rsidRDefault="00676600" w:rsidP="001F53C1">
      <w:pPr>
        <w:rPr>
          <w:lang w:val="pl-PL"/>
        </w:rPr>
      </w:pPr>
      <w:r>
        <w:rPr>
          <w:lang w:val="pl-PL"/>
        </w:rPr>
        <w:t xml:space="preserve">Poniżej pseudokod algorytmu. Kompletny kod źródłowy znajduje się w pliku </w:t>
      </w:r>
      <w:r>
        <w:rPr>
          <w:i/>
          <w:lang w:val="pl-PL"/>
        </w:rPr>
        <w:t>interpolation</w:t>
      </w:r>
      <w:r w:rsidRPr="0077083C">
        <w:rPr>
          <w:i/>
          <w:lang w:val="pl-PL"/>
        </w:rPr>
        <w:t>.jl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38"/>
      </w:tblGrid>
      <w:tr w:rsidR="000E6773" w14:paraId="4E73D128" w14:textId="77777777" w:rsidTr="000E6773">
        <w:tc>
          <w:tcPr>
            <w:tcW w:w="10338" w:type="dxa"/>
          </w:tcPr>
          <w:p w14:paraId="6CCFD754" w14:textId="2D4573B5" w:rsidR="00CE5E77" w:rsidRPr="00CE5E77" w:rsidRDefault="00CE5E77" w:rsidP="00CE5E77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function naturalna(x</w:t>
            </w:r>
            <w:r w:rsidRPr="00CE5E77">
              <w:rPr>
                <w:lang w:val="en-GB"/>
              </w:rPr>
              <w:t>, fx)</w:t>
            </w:r>
          </w:p>
          <w:p w14:paraId="2C125163" w14:textId="4C9BBC95" w:rsidR="00CE5E77" w:rsidRPr="00CE5E77" w:rsidRDefault="00DF75B8" w:rsidP="00CE5E77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="00F45D25">
              <w:rPr>
                <w:lang w:val="en-GB"/>
              </w:rPr>
              <w:t>for i = n-</w:t>
            </w:r>
            <w:r w:rsidR="00CE5E77" w:rsidRPr="00CE5E77">
              <w:rPr>
                <w:lang w:val="en-GB"/>
              </w:rPr>
              <w:t>1:-1:1</w:t>
            </w:r>
          </w:p>
          <w:p w14:paraId="55C8FF22" w14:textId="77777777" w:rsidR="00CE5E77" w:rsidRPr="00CE5E77" w:rsidRDefault="00CE5E77" w:rsidP="00CE5E77">
            <w:pPr>
              <w:ind w:left="0"/>
              <w:rPr>
                <w:lang w:val="pl-PL"/>
              </w:rPr>
            </w:pPr>
            <w:r w:rsidRPr="00CE5E77">
              <w:rPr>
                <w:lang w:val="en-GB"/>
              </w:rPr>
              <w:t xml:space="preserve">        </w:t>
            </w:r>
            <w:r w:rsidRPr="00CE5E77">
              <w:rPr>
                <w:lang w:val="pl-PL"/>
              </w:rPr>
              <w:t>a[i] = fx[i] - a[i + 1] * x[i]</w:t>
            </w:r>
          </w:p>
          <w:p w14:paraId="1AF08FB9" w14:textId="274761D7" w:rsidR="00CE5E77" w:rsidRPr="00CE5E77" w:rsidRDefault="00F45D25" w:rsidP="00CE5E77">
            <w:pPr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        for j = i+1:n-</w:t>
            </w:r>
            <w:r w:rsidR="00CE5E77" w:rsidRPr="00CE5E77">
              <w:rPr>
                <w:lang w:val="pl-PL"/>
              </w:rPr>
              <w:t>1</w:t>
            </w:r>
          </w:p>
          <w:p w14:paraId="19C673EB" w14:textId="77777777" w:rsidR="00CE5E77" w:rsidRPr="00CE5E77" w:rsidRDefault="00CE5E77" w:rsidP="00CE5E77">
            <w:pPr>
              <w:ind w:left="0"/>
              <w:rPr>
                <w:lang w:val="pl-PL"/>
              </w:rPr>
            </w:pPr>
            <w:r w:rsidRPr="00CE5E77">
              <w:rPr>
                <w:lang w:val="pl-PL"/>
              </w:rPr>
              <w:t xml:space="preserve">            a[j] = a[j] - a[j + 1] * x[i]</w:t>
            </w:r>
          </w:p>
          <w:p w14:paraId="6D59AB53" w14:textId="77777777" w:rsidR="00CE5E77" w:rsidRPr="00CE5E77" w:rsidRDefault="00CE5E77" w:rsidP="00CE5E77">
            <w:pPr>
              <w:ind w:left="0"/>
              <w:rPr>
                <w:lang w:val="en-GB"/>
              </w:rPr>
            </w:pPr>
            <w:r w:rsidRPr="00CE5E77">
              <w:rPr>
                <w:lang w:val="pl-PL"/>
              </w:rPr>
              <w:t xml:space="preserve">        </w:t>
            </w:r>
            <w:r w:rsidRPr="00CE5E77">
              <w:rPr>
                <w:lang w:val="en-GB"/>
              </w:rPr>
              <w:t>end</w:t>
            </w:r>
          </w:p>
          <w:p w14:paraId="5D8768D7" w14:textId="522140F2" w:rsidR="00CE5E77" w:rsidRPr="00CE5E77" w:rsidRDefault="00CE5E77" w:rsidP="00CE5E77">
            <w:pPr>
              <w:ind w:left="0"/>
              <w:rPr>
                <w:lang w:val="en-GB"/>
              </w:rPr>
            </w:pPr>
            <w:r w:rsidRPr="00CE5E77">
              <w:rPr>
                <w:lang w:val="en-GB"/>
              </w:rPr>
              <w:t xml:space="preserve">    end</w:t>
            </w:r>
          </w:p>
          <w:p w14:paraId="76AFB9B2" w14:textId="2ECDDB12" w:rsidR="000E6773" w:rsidRPr="000964F8" w:rsidRDefault="00CE5E77" w:rsidP="00CE5E77">
            <w:pPr>
              <w:ind w:left="0"/>
              <w:rPr>
                <w:lang w:val="en-GB"/>
              </w:rPr>
            </w:pPr>
            <w:r w:rsidRPr="00CE5E77">
              <w:rPr>
                <w:lang w:val="en-GB"/>
              </w:rPr>
              <w:t xml:space="preserve">end    </w:t>
            </w:r>
          </w:p>
        </w:tc>
      </w:tr>
    </w:tbl>
    <w:p w14:paraId="6585BF61" w14:textId="2CE72053" w:rsidR="007D6170" w:rsidRPr="000964F8" w:rsidRDefault="007D6170" w:rsidP="007D6170">
      <w:pPr>
        <w:rPr>
          <w:lang w:val="en-GB"/>
        </w:rPr>
      </w:pPr>
      <w:r w:rsidRPr="000964F8">
        <w:rPr>
          <w:lang w:val="en-GB"/>
        </w:rPr>
        <w:t xml:space="preserve"> </w:t>
      </w:r>
    </w:p>
    <w:p w14:paraId="2EAC8FC7" w14:textId="3888FFFD" w:rsidR="00B42C6F" w:rsidRDefault="00B42C6F" w:rsidP="00B42C6F">
      <w:pPr>
        <w:pStyle w:val="Heading2"/>
        <w:rPr>
          <w:lang w:val="pl-PL"/>
        </w:rPr>
      </w:pPr>
      <w:r>
        <w:rPr>
          <w:lang w:val="pl-PL"/>
        </w:rPr>
        <w:t xml:space="preserve">Podsumowanie algorytmu: </w:t>
      </w:r>
    </w:p>
    <w:p w14:paraId="344B9A08" w14:textId="4967B938" w:rsidR="000A3BEF" w:rsidRPr="00B42C6F" w:rsidRDefault="007F5786" w:rsidP="00DD0605">
      <w:pPr>
        <w:ind w:left="0"/>
        <w:rPr>
          <w:lang w:val="pl-PL"/>
        </w:rPr>
      </w:pPr>
      <w:r>
        <w:rPr>
          <w:lang w:val="pl-PL"/>
        </w:rPr>
        <w:tab/>
        <w:t xml:space="preserve">W celu obliczenia współczynników postaci naturalnej wielomianu interpolacyjnego Newtona należy wykorzystać uogólnione wzory Hornera z poprzedniego zadania z drobną modyfikacją. </w:t>
      </w:r>
      <w:r w:rsidR="0049301C">
        <w:rPr>
          <w:lang w:val="pl-PL"/>
        </w:rPr>
        <w:t xml:space="preserve">Analizując podane w zadaniu współczynniki wielomianu w postaci Newtona łatwo dostrzec, iż </w:t>
      </w:r>
      <w:r w:rsidR="00E741C2">
        <w:rPr>
          <w:lang w:val="pl-PL"/>
        </w:rPr>
        <w:t xml:space="preserve">współczynnik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</m:oMath>
      <w:r w:rsidR="00E741C2">
        <w:rPr>
          <w:lang w:val="pl-PL"/>
        </w:rPr>
        <w:t xml:space="preserve"> przy największej potędze </w:t>
      </w:r>
      <m:oMath>
        <m:r>
          <w:rPr>
            <w:rFonts w:ascii="Cambria Math" w:hAnsi="Cambria Math"/>
            <w:lang w:val="pl-PL"/>
          </w:rPr>
          <m:t>x</m:t>
        </m:r>
      </m:oMath>
      <w:r w:rsidR="00E741C2">
        <w:rPr>
          <w:rFonts w:eastAsiaTheme="minorEastAsia"/>
          <w:lang w:val="pl-PL"/>
        </w:rPr>
        <w:t xml:space="preserve"> jest równy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</m:oMath>
      <w:r w:rsidR="00E741C2">
        <w:rPr>
          <w:rFonts w:eastAsiaTheme="minorEastAsia"/>
          <w:lang w:val="pl-PL"/>
        </w:rPr>
        <w:t>, korzystając ponadto z uogólnionego algorytmu Hornera dochodzimy do wniosku, że</w:t>
      </w:r>
      <w:r w:rsidR="00E741C2">
        <w:rPr>
          <w:rFonts w:eastAsiaTheme="minorEastAsia"/>
          <w:lang w:val="pl-PL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  <m:r>
          <w:rPr>
            <w:rFonts w:ascii="Cambria Math" w:eastAsiaTheme="minorEastAsia" w:hAnsi="Cambria Math"/>
            <w:lang w:val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</m:oMath>
      <w:r w:rsidR="00E741C2">
        <w:rPr>
          <w:rFonts w:eastAsiaTheme="minorEastAsia"/>
          <w:lang w:val="pl-PL"/>
        </w:rPr>
        <w:t xml:space="preserve">. Wykorzystując tę zależność </w:t>
      </w:r>
      <w:r w:rsidR="00C227DA">
        <w:rPr>
          <w:rFonts w:eastAsiaTheme="minorEastAsia"/>
          <w:lang w:val="pl-PL"/>
        </w:rPr>
        <w:t xml:space="preserve">podobnie jak w zadaniu poprzednim w pętli wyliczamy kolejne wartości wielomianu interpolacyjnego, pamiętając, by podczas każdej iteracji sprowadzić wielomian składowy do postaci naturalnej (pętla wewnętrzna w powyższym pseudokodzie). W </w:t>
      </w:r>
      <w:r w:rsidR="00DF75B8">
        <w:rPr>
          <w:rFonts w:eastAsiaTheme="minorEastAsia"/>
          <w:lang w:val="pl-PL"/>
        </w:rPr>
        <w:t xml:space="preserve">ten sposób w wyniku otrzymany zostaje wektor zawierający współczynniki naturalne interpolacyjnego wielomianu Newtona. Analizując powyższy pseudokod można zauważyć, że wykorzystane zostały dwie pętle, pętla zewnętrzna wykona się n razy, podobnie jak pętla wewnętrzna w najgorszym przypadku zostanie wykonana n razy, zatem zostało spełnione założenie zadania dotyczące złożoności </w:t>
      </w:r>
      <m:oMath>
        <m:r>
          <w:rPr>
            <w:rFonts w:ascii="Cambria Math" w:eastAsiaTheme="minorEastAsia" w:hAnsi="Cambria Math"/>
            <w:lang w:val="pl-PL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2</m:t>
            </m:r>
          </m:sup>
        </m:sSup>
        <m:r>
          <w:rPr>
            <w:rFonts w:ascii="Cambria Math" w:eastAsiaTheme="minorEastAsia" w:hAnsi="Cambria Math"/>
            <w:lang w:val="pl-PL"/>
          </w:rPr>
          <m:t>)</m:t>
        </m:r>
      </m:oMath>
      <w:r w:rsidR="00DF75B8">
        <w:rPr>
          <w:rFonts w:eastAsiaTheme="minorEastAsia"/>
          <w:lang w:val="pl-PL"/>
        </w:rPr>
        <w:t>.</w:t>
      </w:r>
    </w:p>
    <w:p w14:paraId="68F098F5" w14:textId="59F2DEC1" w:rsidR="002040FB" w:rsidRDefault="00176A37" w:rsidP="00176A37">
      <w:pPr>
        <w:pStyle w:val="Heading1"/>
        <w:rPr>
          <w:lang w:val="pl-PL"/>
        </w:rPr>
      </w:pPr>
      <w:r>
        <w:rPr>
          <w:lang w:val="pl-PL"/>
        </w:rPr>
        <w:t>Zadanie 4</w:t>
      </w:r>
    </w:p>
    <w:p w14:paraId="2AA368A9" w14:textId="3DE44DC9" w:rsidR="00176A37" w:rsidRDefault="00176A37" w:rsidP="00176A37">
      <w:pPr>
        <w:pStyle w:val="Heading2"/>
        <w:rPr>
          <w:lang w:val="pl-PL"/>
        </w:rPr>
      </w:pPr>
      <w:r>
        <w:rPr>
          <w:lang w:val="pl-PL"/>
        </w:rPr>
        <w:t>Opis problemu:</w:t>
      </w:r>
    </w:p>
    <w:p w14:paraId="317B627A" w14:textId="28003316" w:rsidR="008819AC" w:rsidRPr="009233E0" w:rsidRDefault="00ED2F83" w:rsidP="00777DAC">
      <w:pPr>
        <w:rPr>
          <w:lang w:val="pl-PL"/>
        </w:rPr>
      </w:pPr>
      <w:r>
        <w:rPr>
          <w:lang w:val="pl-PL"/>
        </w:rPr>
        <w:t xml:space="preserve">Celem zadania było </w:t>
      </w:r>
      <w:r w:rsidR="00777DAC">
        <w:rPr>
          <w:lang w:val="pl-PL"/>
        </w:rPr>
        <w:t xml:space="preserve">napisać funkcję, która zinterpoluje zadaną funkcję </w:t>
      </w:r>
      <m:oMath>
        <m:r>
          <w:rPr>
            <w:rFonts w:ascii="Cambria Math" w:hAnsi="Cambria Math"/>
            <w:lang w:val="pl-PL"/>
          </w:rPr>
          <m:t>f(x)</m:t>
        </m:r>
      </m:oMath>
      <w:r w:rsidR="00777DAC">
        <w:rPr>
          <w:rFonts w:eastAsiaTheme="minorEastAsia"/>
          <w:lang w:val="pl-PL"/>
        </w:rPr>
        <w:t xml:space="preserve"> w przedziale </w:t>
      </w:r>
      <m:oMath>
        <m:r>
          <w:rPr>
            <w:rFonts w:ascii="Cambria Math" w:eastAsiaTheme="minorEastAsia" w:hAnsi="Cambria Math"/>
            <w:lang w:val="pl-PL"/>
          </w:rPr>
          <m:t>[a, b]</m:t>
        </m:r>
      </m:oMath>
      <w:r w:rsidR="00777DAC">
        <w:rPr>
          <w:rFonts w:eastAsiaTheme="minorEastAsia"/>
          <w:lang w:val="pl-PL"/>
        </w:rPr>
        <w:t xml:space="preserve"> za pomocą wielomianu interpolacyjnego stopnia </w:t>
      </w:r>
      <m:oMath>
        <m:r>
          <w:rPr>
            <w:rFonts w:ascii="Cambria Math" w:eastAsiaTheme="minorEastAsia" w:hAnsi="Cambria Math"/>
            <w:lang w:val="pl-PL"/>
          </w:rPr>
          <m:t>n</m:t>
        </m:r>
      </m:oMath>
      <w:r w:rsidR="00777DAC">
        <w:rPr>
          <w:rFonts w:eastAsiaTheme="minorEastAsia"/>
          <w:lang w:val="pl-PL"/>
        </w:rPr>
        <w:t xml:space="preserve"> w postaci Newtona. Następnie narysuje wielomian interpolacyjny i </w:t>
      </w:r>
      <w:r w:rsidR="00777DAC">
        <w:rPr>
          <w:rFonts w:eastAsiaTheme="minorEastAsia"/>
          <w:lang w:val="pl-PL"/>
        </w:rPr>
        <w:lastRenderedPageBreak/>
        <w:t>interpolow</w:t>
      </w:r>
      <w:r w:rsidR="00A8262A">
        <w:rPr>
          <w:rFonts w:eastAsiaTheme="minorEastAsia"/>
          <w:lang w:val="pl-PL"/>
        </w:rPr>
        <w:t>an</w:t>
      </w:r>
      <w:r w:rsidR="00777DAC">
        <w:rPr>
          <w:rFonts w:eastAsiaTheme="minorEastAsia"/>
          <w:lang w:val="pl-PL"/>
        </w:rPr>
        <w:t xml:space="preserve">ą funkcję za pomocą jednego z dostępnych w Julii pakietów do interpretacji graficznych funkcji. W interpolacji należało użyć węzłów równoodległych, tzn.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k</m:t>
            </m:r>
          </m:sub>
        </m:sSub>
        <m:r>
          <w:rPr>
            <w:rFonts w:ascii="Cambria Math" w:eastAsiaTheme="minorEastAsia" w:hAnsi="Cambria Math"/>
            <w:lang w:val="pl-PL"/>
          </w:rPr>
          <m:t>=a+kh, h=</m:t>
        </m:r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b-a</m:t>
            </m:r>
          </m:num>
          <m:den>
            <m:r>
              <w:rPr>
                <w:rFonts w:ascii="Cambria Math" w:eastAsiaTheme="minorEastAsia" w:hAnsi="Cambria Math"/>
                <w:lang w:val="pl-PL"/>
              </w:rPr>
              <m:t>n</m:t>
            </m:r>
          </m:den>
        </m:f>
        <m:r>
          <w:rPr>
            <w:rFonts w:ascii="Cambria Math" w:eastAsiaTheme="minorEastAsia" w:hAnsi="Cambria Math"/>
            <w:lang w:val="pl-PL"/>
          </w:rPr>
          <m:t>, k=0,1, …, n</m:t>
        </m:r>
      </m:oMath>
      <w:r w:rsidR="00777DAC">
        <w:rPr>
          <w:rFonts w:eastAsiaTheme="minorEastAsia"/>
          <w:lang w:val="pl-PL"/>
        </w:rPr>
        <w:t>.</w:t>
      </w:r>
    </w:p>
    <w:p w14:paraId="15BB0B3A" w14:textId="7CA82D49" w:rsidR="00ED2F83" w:rsidRDefault="00ED2F83" w:rsidP="00ED2F83">
      <w:pPr>
        <w:pStyle w:val="Heading2"/>
        <w:rPr>
          <w:lang w:val="pl-PL"/>
        </w:rPr>
      </w:pPr>
      <w:r>
        <w:rPr>
          <w:lang w:val="pl-PL"/>
        </w:rPr>
        <w:t xml:space="preserve">Rozwiązanie: </w:t>
      </w:r>
    </w:p>
    <w:p w14:paraId="1C9BF787" w14:textId="76BD959D" w:rsidR="00777DAC" w:rsidRDefault="00777DAC" w:rsidP="00777DAC">
      <w:pPr>
        <w:rPr>
          <w:rFonts w:eastAsiaTheme="minorEastAsia"/>
          <w:lang w:val="pl-PL"/>
        </w:rPr>
      </w:pPr>
      <w:r>
        <w:rPr>
          <w:lang w:val="pl-PL"/>
        </w:rPr>
        <w:t xml:space="preserve">Dane wejściowe: </w:t>
      </w:r>
      <w:r>
        <w:rPr>
          <w:lang w:val="pl-PL"/>
        </w:rPr>
        <w:br/>
      </w:r>
      <w:r>
        <w:rPr>
          <w:lang w:val="pl-PL"/>
        </w:rPr>
        <w:tab/>
        <w:t xml:space="preserve">f – funkcja </w:t>
      </w:r>
      <m:oMath>
        <m:r>
          <w:rPr>
            <w:rFonts w:ascii="Cambria Math" w:hAnsi="Cambria Math"/>
            <w:lang w:val="pl-PL"/>
          </w:rPr>
          <m:t>f(x)</m:t>
        </m:r>
      </m:oMath>
      <w:r>
        <w:rPr>
          <w:rFonts w:eastAsiaTheme="minorEastAsia"/>
          <w:lang w:val="pl-PL"/>
        </w:rPr>
        <w:t xml:space="preserve">, zadana jako anonimowa funkcja, </w:t>
      </w:r>
      <w:r>
        <w:rPr>
          <w:rFonts w:eastAsiaTheme="minorEastAsia"/>
          <w:lang w:val="pl-PL"/>
        </w:rPr>
        <w:br/>
      </w:r>
      <w:r>
        <w:rPr>
          <w:rFonts w:eastAsiaTheme="minorEastAsia"/>
          <w:lang w:val="pl-PL"/>
        </w:rPr>
        <w:tab/>
        <w:t>a,b – przedział interpolacji,</w:t>
      </w:r>
      <w:r>
        <w:rPr>
          <w:rFonts w:eastAsiaTheme="minorEastAsia"/>
          <w:lang w:val="pl-PL"/>
        </w:rPr>
        <w:br/>
      </w:r>
      <w:r>
        <w:rPr>
          <w:rFonts w:eastAsiaTheme="minorEastAsia"/>
          <w:lang w:val="pl-PL"/>
        </w:rPr>
        <w:tab/>
        <w:t xml:space="preserve">n – stopień wielomianu interpolacyjnego </w:t>
      </w:r>
    </w:p>
    <w:p w14:paraId="380DCD66" w14:textId="6EB838B7" w:rsidR="00777DAC" w:rsidRPr="00676600" w:rsidRDefault="00777DAC" w:rsidP="00777DAC">
      <w:pPr>
        <w:rPr>
          <w:rFonts w:eastAsiaTheme="minorEastAsia"/>
          <w:lang w:val="pl-PL"/>
        </w:rPr>
      </w:pPr>
      <w:r>
        <w:rPr>
          <w:lang w:val="pl-PL"/>
        </w:rPr>
        <w:t xml:space="preserve">Dane wyjściowe: </w:t>
      </w:r>
      <w:r>
        <w:rPr>
          <w:lang w:val="pl-PL"/>
        </w:rPr>
        <w:br/>
      </w:r>
      <w:r>
        <w:rPr>
          <w:lang w:val="pl-PL"/>
        </w:rPr>
        <w:tab/>
      </w:r>
      <w:r w:rsidR="002226E7">
        <w:rPr>
          <w:lang w:val="pl-PL"/>
        </w:rPr>
        <w:t xml:space="preserve">- funkcja rysuje </w:t>
      </w:r>
      <w:r w:rsidR="005A652A">
        <w:rPr>
          <w:lang w:val="pl-PL"/>
        </w:rPr>
        <w:t>wielomian</w:t>
      </w:r>
      <w:r w:rsidR="002226E7">
        <w:rPr>
          <w:lang w:val="pl-PL"/>
        </w:rPr>
        <w:t xml:space="preserve"> interpolacyjny i interpolowaną funkcję w przedziale </w:t>
      </w:r>
      <m:oMath>
        <m:r>
          <w:rPr>
            <w:rFonts w:ascii="Cambria Math" w:eastAsiaTheme="minorEastAsia" w:hAnsi="Cambria Math"/>
            <w:lang w:val="pl-PL"/>
          </w:rPr>
          <m:t>[a, b]</m:t>
        </m:r>
      </m:oMath>
    </w:p>
    <w:p w14:paraId="3E44E925" w14:textId="35C6B247" w:rsidR="00ED2F83" w:rsidRPr="00ED3B11" w:rsidRDefault="00777DAC" w:rsidP="0051162F">
      <w:pPr>
        <w:rPr>
          <w:lang w:val="pl-PL"/>
        </w:rPr>
      </w:pPr>
      <w:r>
        <w:rPr>
          <w:lang w:val="pl-PL"/>
        </w:rPr>
        <w:t xml:space="preserve">Poniżej pseudokod algorytmu. Kompletny kod źródłowy znajduje się w pliku </w:t>
      </w:r>
      <w:r>
        <w:rPr>
          <w:i/>
          <w:lang w:val="pl-PL"/>
        </w:rPr>
        <w:t>interpolation</w:t>
      </w:r>
      <w:r w:rsidRPr="0077083C">
        <w:rPr>
          <w:i/>
          <w:lang w:val="pl-PL"/>
        </w:rPr>
        <w:t>.jl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31"/>
      </w:tblGrid>
      <w:tr w:rsidR="00ED3B11" w14:paraId="0D9FF48D" w14:textId="77777777" w:rsidTr="00ED3B11">
        <w:tc>
          <w:tcPr>
            <w:tcW w:w="9131" w:type="dxa"/>
          </w:tcPr>
          <w:p w14:paraId="59E5D34C" w14:textId="2F5F4BE3" w:rsidR="0051162F" w:rsidRPr="0051162F" w:rsidRDefault="0051162F" w:rsidP="0051162F">
            <w:pPr>
              <w:ind w:left="0"/>
              <w:rPr>
                <w:lang w:val="en-GB"/>
              </w:rPr>
            </w:pPr>
            <w:r w:rsidRPr="0051162F">
              <w:rPr>
                <w:lang w:val="en-GB"/>
              </w:rPr>
              <w:t>function rysujNnf</w:t>
            </w:r>
            <w:r>
              <w:rPr>
                <w:lang w:val="en-GB"/>
              </w:rPr>
              <w:t>x(f, a, b, n</w:t>
            </w:r>
            <w:r w:rsidRPr="0051162F">
              <w:rPr>
                <w:lang w:val="en-GB"/>
              </w:rPr>
              <w:t>)</w:t>
            </w:r>
          </w:p>
          <w:p w14:paraId="543204CD" w14:textId="7F47F881" w:rsidR="00F73810" w:rsidRPr="00F73810" w:rsidRDefault="002A6113" w:rsidP="00F738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="00F73810" w:rsidRPr="00F73810">
              <w:rPr>
                <w:lang w:val="en-GB"/>
              </w:rPr>
              <w:t>kh = 0.0</w:t>
            </w:r>
          </w:p>
          <w:p w14:paraId="1DEF17D9" w14:textId="77777777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max_nodes = n + 1</w:t>
            </w:r>
          </w:p>
          <w:p w14:paraId="60365C1A" w14:textId="43B640DA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h = (b-a)/n</w:t>
            </w:r>
          </w:p>
          <w:p w14:paraId="20782AB0" w14:textId="77777777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for i = 1: max_nodes</w:t>
            </w:r>
          </w:p>
          <w:p w14:paraId="3D0A623A" w14:textId="77777777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    x[i] = a + kh</w:t>
            </w:r>
          </w:p>
          <w:p w14:paraId="52671F10" w14:textId="77777777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    y[i] = f(x[i])</w:t>
            </w:r>
          </w:p>
          <w:p w14:paraId="591F9A67" w14:textId="77777777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    kh += h</w:t>
            </w:r>
          </w:p>
          <w:p w14:paraId="5DD18C55" w14:textId="51AFC931" w:rsidR="00F73810" w:rsidRPr="00D65F78" w:rsidRDefault="00F73810" w:rsidP="00F73810">
            <w:pPr>
              <w:ind w:left="0"/>
              <w:rPr>
                <w:lang w:val="pl-PL"/>
              </w:rPr>
            </w:pPr>
            <w:r w:rsidRPr="00D65F78">
              <w:rPr>
                <w:lang w:val="pl-PL"/>
              </w:rPr>
              <w:t xml:space="preserve">    end</w:t>
            </w:r>
          </w:p>
          <w:p w14:paraId="1629DA03" w14:textId="41E2C6E8" w:rsidR="00F73810" w:rsidRPr="002A6113" w:rsidRDefault="00F73810" w:rsidP="00F73810">
            <w:pPr>
              <w:ind w:left="0"/>
              <w:rPr>
                <w:lang w:val="pl-PL"/>
              </w:rPr>
            </w:pPr>
            <w:r w:rsidRPr="00D65F78">
              <w:rPr>
                <w:lang w:val="pl-PL"/>
              </w:rPr>
              <w:t xml:space="preserve">    </w:t>
            </w:r>
            <w:r w:rsidRPr="002A6113">
              <w:rPr>
                <w:lang w:val="pl-PL"/>
              </w:rPr>
              <w:t>fx = ilorazyRoznicowe(x, y);</w:t>
            </w:r>
          </w:p>
          <w:p w14:paraId="5E9D66F3" w14:textId="77777777" w:rsidR="00F73810" w:rsidRPr="002A6113" w:rsidRDefault="00F73810" w:rsidP="00F73810">
            <w:pPr>
              <w:ind w:left="0"/>
              <w:rPr>
                <w:lang w:val="pl-PL"/>
              </w:rPr>
            </w:pPr>
            <w:r w:rsidRPr="002A6113">
              <w:rPr>
                <w:lang w:val="pl-PL"/>
              </w:rPr>
              <w:t xml:space="preserve">    kh = 0.0</w:t>
            </w:r>
          </w:p>
          <w:p w14:paraId="57836B84" w14:textId="77777777" w:rsidR="00F73810" w:rsidRPr="00F73810" w:rsidRDefault="00F73810" w:rsidP="00F73810">
            <w:pPr>
              <w:ind w:left="0"/>
              <w:rPr>
                <w:lang w:val="en-GB"/>
              </w:rPr>
            </w:pPr>
            <w:r w:rsidRPr="002A6113">
              <w:rPr>
                <w:lang w:val="pl-PL"/>
              </w:rPr>
              <w:t xml:space="preserve">    </w:t>
            </w:r>
            <w:r w:rsidRPr="00F73810">
              <w:rPr>
                <w:lang w:val="en-GB"/>
              </w:rPr>
              <w:t>max_nodes *= density</w:t>
            </w:r>
          </w:p>
          <w:p w14:paraId="6130655D" w14:textId="33F598B6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h = (b - a)/(max_nodes-1)</w:t>
            </w:r>
          </w:p>
          <w:p w14:paraId="18AD7AED" w14:textId="77777777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for i = 1: max_nodes</w:t>
            </w:r>
          </w:p>
          <w:p w14:paraId="52519D47" w14:textId="77777777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    plot_x[i] = a + kh</w:t>
            </w:r>
          </w:p>
          <w:p w14:paraId="200B9C10" w14:textId="77777777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    plot_inp[i] = warNewton(x, fx, plot_x[i])</w:t>
            </w:r>
          </w:p>
          <w:p w14:paraId="786EE188" w14:textId="77777777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    plot_y[i] = f(plot_x[i])</w:t>
            </w:r>
          </w:p>
          <w:p w14:paraId="50CF28CC" w14:textId="77777777" w:rsidR="00F73810" w:rsidRPr="00F73810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    kh += h</w:t>
            </w:r>
          </w:p>
          <w:p w14:paraId="4823CF40" w14:textId="365D06D5" w:rsidR="0051162F" w:rsidRPr="0051162F" w:rsidRDefault="00F73810" w:rsidP="00F73810">
            <w:pPr>
              <w:ind w:left="0"/>
              <w:rPr>
                <w:lang w:val="en-GB"/>
              </w:rPr>
            </w:pPr>
            <w:r w:rsidRPr="00F73810">
              <w:rPr>
                <w:lang w:val="en-GB"/>
              </w:rPr>
              <w:t xml:space="preserve">    end</w:t>
            </w:r>
            <w:r w:rsidR="0051162F" w:rsidRPr="0051162F">
              <w:rPr>
                <w:lang w:val="en-GB"/>
              </w:rPr>
              <w:t xml:space="preserve">    </w:t>
            </w:r>
            <w:r w:rsidR="0051162F">
              <w:rPr>
                <w:lang w:val="en-GB"/>
              </w:rPr>
              <w:t>rysowanie_wykresu()</w:t>
            </w:r>
          </w:p>
          <w:p w14:paraId="20D2AC7C" w14:textId="77777777" w:rsidR="0051162F" w:rsidRPr="0051162F" w:rsidRDefault="0051162F" w:rsidP="0051162F">
            <w:pPr>
              <w:ind w:left="0"/>
              <w:rPr>
                <w:lang w:val="en-GB"/>
              </w:rPr>
            </w:pPr>
            <w:r w:rsidRPr="0051162F">
              <w:rPr>
                <w:lang w:val="en-GB"/>
              </w:rPr>
              <w:t>end</w:t>
            </w:r>
          </w:p>
          <w:p w14:paraId="79D92426" w14:textId="16903401" w:rsidR="00ED3B11" w:rsidRPr="00ED3B11" w:rsidRDefault="00ED3B11" w:rsidP="00ED3B11">
            <w:pPr>
              <w:ind w:left="0"/>
              <w:rPr>
                <w:lang w:val="en-GB"/>
              </w:rPr>
            </w:pPr>
          </w:p>
        </w:tc>
      </w:tr>
    </w:tbl>
    <w:p w14:paraId="4B64ADFF" w14:textId="77777777" w:rsidR="00ED2F83" w:rsidRPr="00ED3B11" w:rsidRDefault="00ED2F83" w:rsidP="00ED2F83">
      <w:pPr>
        <w:rPr>
          <w:lang w:val="en-GB"/>
        </w:rPr>
      </w:pPr>
    </w:p>
    <w:p w14:paraId="66E7BD3D" w14:textId="14C5EFD1" w:rsidR="00A40744" w:rsidRDefault="003F43CC" w:rsidP="003F43CC">
      <w:pPr>
        <w:pStyle w:val="Heading2"/>
        <w:rPr>
          <w:lang w:val="pl-PL"/>
        </w:rPr>
      </w:pPr>
      <w:r>
        <w:rPr>
          <w:lang w:val="pl-PL"/>
        </w:rPr>
        <w:t>Podsumowanie algorytmu:</w:t>
      </w:r>
    </w:p>
    <w:p w14:paraId="249D89D7" w14:textId="600EB624" w:rsidR="0082655E" w:rsidRPr="00A74177" w:rsidRDefault="00B75355" w:rsidP="0082655E">
      <w:pPr>
        <w:rPr>
          <w:lang w:val="pl-PL"/>
        </w:rPr>
      </w:pPr>
      <w:r>
        <w:rPr>
          <w:lang w:val="pl-PL"/>
        </w:rPr>
        <w:t>W celu narysowania wielomianu interpolacyjnego oraz interpolowanej funkcji na początku należy wyznaczyć węzły interpolacji (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n+1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>
        <w:rPr>
          <w:rFonts w:eastAsiaTheme="minorEastAsia"/>
          <w:lang w:val="pl-PL"/>
        </w:rPr>
        <w:t xml:space="preserve">, które są od siebie </w:t>
      </w:r>
      <w:r w:rsidR="007F1F76">
        <w:rPr>
          <w:rFonts w:eastAsiaTheme="minorEastAsia"/>
          <w:lang w:val="pl-PL"/>
        </w:rPr>
        <w:t xml:space="preserve">równoodległe o </w:t>
      </w:r>
      <m:oMath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b-a</m:t>
            </m:r>
          </m:num>
          <m:den>
            <m:r>
              <w:rPr>
                <w:rFonts w:ascii="Cambria Math" w:eastAsiaTheme="minorEastAsia" w:hAnsi="Cambria Math"/>
                <w:lang w:val="pl-PL"/>
              </w:rPr>
              <m:t>n</m:t>
            </m:r>
          </m:den>
        </m:f>
      </m:oMath>
      <w:r w:rsidR="007F1F76">
        <w:rPr>
          <w:rFonts w:eastAsiaTheme="minorEastAsia"/>
          <w:lang w:val="pl-PL"/>
        </w:rPr>
        <w:t xml:space="preserve"> na przedziale </w:t>
      </w:r>
      <m:oMath>
        <m:r>
          <w:rPr>
            <w:rFonts w:ascii="Cambria Math" w:eastAsiaTheme="minorEastAsia" w:hAnsi="Cambria Math"/>
            <w:lang w:val="pl-PL"/>
          </w:rPr>
          <m:t>[a, b]</m:t>
        </m:r>
      </m:oMath>
      <w:r w:rsidR="007F1F76">
        <w:rPr>
          <w:rFonts w:eastAsiaTheme="minorEastAsia"/>
          <w:lang w:val="pl-PL"/>
        </w:rPr>
        <w:t xml:space="preserve"> oraz warto</w:t>
      </w:r>
      <w:r w:rsidR="00E13CF7">
        <w:rPr>
          <w:rFonts w:eastAsiaTheme="minorEastAsia"/>
          <w:lang w:val="pl-PL"/>
        </w:rPr>
        <w:t xml:space="preserve">ści funkcji interpolowanej w stworzonych wcześniej węzłach: </w:t>
      </w:r>
      <m:oMath>
        <m:r>
          <w:rPr>
            <w:rFonts w:ascii="Cambria Math" w:eastAsiaTheme="minorEastAsia" w:hAnsi="Cambria Math"/>
            <w:lang w:val="pl-PL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l-PL"/>
          </w:rPr>
          <m:t>, …, 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  <w:lang w:val="pl-PL"/>
          </w:rPr>
          <m:t>)</m:t>
        </m:r>
      </m:oMath>
      <w:r w:rsidR="00E13CF7">
        <w:rPr>
          <w:rFonts w:eastAsiaTheme="minorEastAsia"/>
          <w:lang w:val="pl-PL"/>
        </w:rPr>
        <w:t xml:space="preserve">. Następnie korzystając z funkcji zaimplementowanej w zadaniu 1 (ilorazyRozniocowe) obliczane są wartości ilorazu różnicowego dla stworzonych wcześniej węzłów. </w:t>
      </w:r>
      <w:r w:rsidR="004C09DC">
        <w:rPr>
          <w:rFonts w:eastAsiaTheme="minorEastAsia"/>
          <w:lang w:val="pl-PL"/>
        </w:rPr>
        <w:t xml:space="preserve">W celu uzyskania większej dokładności wykresu </w:t>
      </w:r>
      <w:r w:rsidR="00A74177">
        <w:rPr>
          <w:rFonts w:eastAsiaTheme="minorEastAsia"/>
          <w:lang w:val="pl-PL"/>
        </w:rPr>
        <w:t xml:space="preserve">zostaje wprowadzona zmienna </w:t>
      </w:r>
      <w:r w:rsidR="00A74177">
        <w:rPr>
          <w:rFonts w:eastAsiaTheme="minorEastAsia"/>
          <w:i/>
          <w:lang w:val="pl-PL"/>
        </w:rPr>
        <w:t>density</w:t>
      </w:r>
      <w:r w:rsidR="00A74177">
        <w:rPr>
          <w:rFonts w:eastAsiaTheme="minorEastAsia"/>
          <w:lang w:val="pl-PL"/>
        </w:rPr>
        <w:t xml:space="preserve"> (jej wartość zostaje ustawiona na 20), czyli zarówno wielomian interpolacyjny, jak i funkcja interpolowana będą próbkowane w 20(n + 1) równoodległych punktach, dla których wartość wielomianu zostaje obliczona za pomocą funkcji z zadania 2 (warNewton). Na samym końcu zostaje wywołana funkcja rysująca wykres wielomianu inrterpol</w:t>
      </w:r>
      <w:r w:rsidR="00AA5426">
        <w:rPr>
          <w:rFonts w:eastAsiaTheme="minorEastAsia"/>
          <w:lang w:val="pl-PL"/>
        </w:rPr>
        <w:t xml:space="preserve">acyjnego </w:t>
      </w:r>
      <w:r w:rsidR="00A74177">
        <w:rPr>
          <w:rFonts w:eastAsiaTheme="minorEastAsia"/>
          <w:lang w:val="pl-PL"/>
        </w:rPr>
        <w:t xml:space="preserve">oraz funkcji interpolowanej za pomocą pakietu PyPlot. </w:t>
      </w:r>
    </w:p>
    <w:p w14:paraId="0F436F05" w14:textId="05E6266B" w:rsidR="00C7297A" w:rsidRDefault="00C7297A" w:rsidP="00C7297A">
      <w:pPr>
        <w:pStyle w:val="Heading1"/>
        <w:rPr>
          <w:lang w:val="pl-PL"/>
        </w:rPr>
      </w:pPr>
      <w:r>
        <w:rPr>
          <w:lang w:val="pl-PL"/>
        </w:rPr>
        <w:t xml:space="preserve">Zadanie 5 </w:t>
      </w:r>
    </w:p>
    <w:p w14:paraId="2906D355" w14:textId="1FAAF073" w:rsidR="00C7297A" w:rsidRDefault="00C7297A" w:rsidP="00C7297A">
      <w:pPr>
        <w:pStyle w:val="Heading2"/>
        <w:rPr>
          <w:lang w:val="pl-PL"/>
        </w:rPr>
      </w:pPr>
      <w:r>
        <w:rPr>
          <w:lang w:val="pl-PL"/>
        </w:rPr>
        <w:lastRenderedPageBreak/>
        <w:t xml:space="preserve">Opis problemu: </w:t>
      </w:r>
    </w:p>
    <w:p w14:paraId="08DC612F" w14:textId="0922342A" w:rsidR="00D3733A" w:rsidRDefault="00F75A29" w:rsidP="00D3733A">
      <w:pPr>
        <w:rPr>
          <w:lang w:val="pl-PL"/>
        </w:rPr>
      </w:pPr>
      <w:r>
        <w:rPr>
          <w:lang w:val="pl-PL"/>
        </w:rPr>
        <w:t xml:space="preserve">Celem zadania było </w:t>
      </w:r>
      <w:r w:rsidR="00335C3E">
        <w:rPr>
          <w:lang w:val="pl-PL"/>
        </w:rPr>
        <w:t xml:space="preserve">przetestowanie działania funkcji </w:t>
      </w:r>
      <w:r w:rsidR="00335C3E" w:rsidRPr="00335C3E">
        <w:rPr>
          <w:lang w:val="pl-PL"/>
        </w:rPr>
        <w:t>rysujNnfx(f, a, b, n)</w:t>
      </w:r>
      <w:r w:rsidR="00335C3E">
        <w:rPr>
          <w:lang w:val="pl-PL"/>
        </w:rPr>
        <w:t xml:space="preserve"> na następujących przykładach:</w:t>
      </w:r>
    </w:p>
    <w:p w14:paraId="38E37592" w14:textId="738CDB4F" w:rsidR="00335C3E" w:rsidRPr="00335C3E" w:rsidRDefault="00D82B15" w:rsidP="00335C3E">
      <w:pPr>
        <w:pStyle w:val="ListParagraph"/>
        <w:numPr>
          <w:ilvl w:val="0"/>
          <w:numId w:val="24"/>
        </w:numPr>
        <w:rPr>
          <w:lang w:val="pl-PL"/>
        </w:rPr>
      </w:pP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lang w:val="pl-PL"/>
              </w:rPr>
              <m:t>x</m:t>
            </m:r>
          </m:sup>
        </m:sSup>
        <m:r>
          <w:rPr>
            <w:rFonts w:ascii="Cambria Math" w:eastAsiaTheme="minorEastAsia" w:hAnsi="Cambria Math"/>
            <w:lang w:val="pl-PL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0</m:t>
            </m:r>
            <m:r>
              <w:rPr>
                <w:rFonts w:ascii="Cambria Math" w:eastAsiaTheme="minorEastAsia" w:hAnsi="Cambria Math"/>
                <w:lang w:val="pl-PL"/>
              </w:rPr>
              <m:t>, 1</m:t>
            </m:r>
          </m:e>
        </m:d>
        <m:r>
          <w:rPr>
            <w:rFonts w:ascii="Cambria Math" w:eastAsiaTheme="minorEastAsia" w:hAnsi="Cambria Math"/>
            <w:lang w:val="pl-PL"/>
          </w:rPr>
          <m:t>, n=5, 10, 15</m:t>
        </m:r>
      </m:oMath>
    </w:p>
    <w:p w14:paraId="58FEB168" w14:textId="1AEA1808" w:rsidR="00D86CD8" w:rsidRPr="00D86CD8" w:rsidRDefault="00D82B15" w:rsidP="00D86CD8">
      <w:pPr>
        <w:pStyle w:val="ListParagraph"/>
        <w:numPr>
          <w:ilvl w:val="0"/>
          <w:numId w:val="24"/>
        </w:numPr>
        <w:rPr>
          <w:lang w:val="pl-P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eastAsiaTheme="minorEastAsia" w:hAnsi="Cambria Math"/>
            <w:lang w:val="pl-PL"/>
          </w:rPr>
          <m:t>sinx</m:t>
        </m:r>
        <m:r>
          <w:rPr>
            <w:rFonts w:ascii="Cambria Math" w:eastAsiaTheme="minorEastAsia" w:hAnsi="Cambria Math"/>
            <w:lang w:val="pl-PL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-</m:t>
            </m:r>
            <m:r>
              <w:rPr>
                <w:rFonts w:ascii="Cambria Math" w:eastAsiaTheme="minorEastAsia" w:hAnsi="Cambria Math"/>
                <w:lang w:val="pl-PL"/>
              </w:rPr>
              <m:t>1</m:t>
            </m:r>
            <m:r>
              <w:rPr>
                <w:rFonts w:ascii="Cambria Math" w:eastAsiaTheme="minorEastAsia" w:hAnsi="Cambria Math"/>
                <w:lang w:val="pl-PL"/>
              </w:rPr>
              <m:t xml:space="preserve">, </m:t>
            </m:r>
            <m:r>
              <w:rPr>
                <w:rFonts w:ascii="Cambria Math" w:eastAsiaTheme="minorEastAsia" w:hAnsi="Cambria Math"/>
                <w:lang w:val="pl-PL"/>
              </w:rPr>
              <m:t>1</m:t>
            </m:r>
          </m:e>
        </m:d>
        <m:r>
          <w:rPr>
            <w:rFonts w:ascii="Cambria Math" w:eastAsiaTheme="minorEastAsia" w:hAnsi="Cambria Math"/>
            <w:lang w:val="pl-PL"/>
          </w:rPr>
          <m:t>, n=5, 10, 15</m:t>
        </m:r>
      </m:oMath>
    </w:p>
    <w:p w14:paraId="3DE8BA00" w14:textId="06D28E8B" w:rsidR="00D86CD8" w:rsidRDefault="00D86CD8" w:rsidP="002C27C6">
      <w:pPr>
        <w:pStyle w:val="Heading2"/>
        <w:rPr>
          <w:lang w:val="pl-PL"/>
        </w:rPr>
      </w:pPr>
      <w:r>
        <w:rPr>
          <w:lang w:val="pl-PL"/>
        </w:rPr>
        <w:t xml:space="preserve">Rozwiązanie: </w:t>
      </w:r>
    </w:p>
    <w:p w14:paraId="243455F6" w14:textId="15454C25" w:rsidR="00D86CD8" w:rsidRPr="00D86CD8" w:rsidRDefault="00D86CD8" w:rsidP="008B70BB">
      <w:pPr>
        <w:rPr>
          <w:lang w:val="pl-PL"/>
        </w:rPr>
      </w:pPr>
      <w:r>
        <w:rPr>
          <w:lang w:val="pl-PL"/>
        </w:rPr>
        <w:t xml:space="preserve">W ceku rozwiązania zadania została wywołana funkcja </w:t>
      </w:r>
      <w:r w:rsidRPr="00D86CD8">
        <w:rPr>
          <w:lang w:val="pl-PL"/>
        </w:rPr>
        <w:t>rysujNnfx(f, a, b, n)</w:t>
      </w:r>
      <w:r>
        <w:rPr>
          <w:lang w:val="pl-PL"/>
        </w:rPr>
        <w:t xml:space="preserve"> z zadania 4 z odpowiednimi danymi. </w:t>
      </w:r>
    </w:p>
    <w:p w14:paraId="7A48FD34" w14:textId="77777777" w:rsidR="002C27C6" w:rsidRDefault="002C27C6" w:rsidP="002C27C6">
      <w:pPr>
        <w:pStyle w:val="Heading2"/>
        <w:rPr>
          <w:lang w:val="pl-PL"/>
        </w:rPr>
      </w:pPr>
      <w:r>
        <w:rPr>
          <w:lang w:val="pl-PL"/>
        </w:rPr>
        <w:t>Wyniki oraz ich interpretacja:</w:t>
      </w:r>
    </w:p>
    <w:p w14:paraId="7B9C34B0" w14:textId="3A54CF55" w:rsidR="00854BB7" w:rsidRDefault="00D86CD8" w:rsidP="00854BB7">
      <w:pPr>
        <w:rPr>
          <w:rFonts w:eastAsiaTheme="minorEastAsia"/>
          <w:lang w:val="pl-PL"/>
        </w:rPr>
      </w:pPr>
      <w:r>
        <w:rPr>
          <w:lang w:val="pl-PL"/>
        </w:rPr>
        <w:t xml:space="preserve">Wykresy funkcji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lang w:val="pl-PL"/>
              </w:rPr>
              <m:t>x</m:t>
            </m:r>
          </m:sup>
        </m:sSup>
      </m:oMath>
      <w:r>
        <w:rPr>
          <w:rFonts w:eastAsiaTheme="minorEastAsia"/>
          <w:lang w:val="pl-PL"/>
        </w:rPr>
        <w:t xml:space="preserve"> </w:t>
      </w:r>
      <w:r w:rsidR="00EF4D52">
        <w:rPr>
          <w:rFonts w:eastAsiaTheme="minorEastAsia"/>
          <w:lang w:val="pl-PL"/>
        </w:rPr>
        <w:t>i jej wielomianu interpol</w:t>
      </w:r>
      <w:r w:rsidR="008B70BB">
        <w:rPr>
          <w:rFonts w:eastAsiaTheme="minorEastAsia"/>
          <w:lang w:val="pl-PL"/>
        </w:rPr>
        <w:t>acyjnego</w:t>
      </w:r>
      <w:r w:rsidR="00EF4D52"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 xml:space="preserve">na przedziale </w:t>
      </w:r>
      <m:oMath>
        <m:r>
          <w:rPr>
            <w:rFonts w:ascii="Cambria Math" w:eastAsiaTheme="minorEastAsia" w:hAnsi="Cambria Math"/>
            <w:lang w:val="pl-PL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0, 1</m:t>
            </m:r>
          </m:e>
        </m:d>
      </m:oMath>
      <w:r>
        <w:rPr>
          <w:rFonts w:eastAsiaTheme="minorEastAsia"/>
          <w:lang w:val="pl-PL"/>
        </w:rPr>
        <w:t>:</w:t>
      </w:r>
    </w:p>
    <w:p w14:paraId="605568AF" w14:textId="4250C86F" w:rsidR="00D86CD8" w:rsidRPr="00D86CD8" w:rsidRDefault="00D86CD8" w:rsidP="00D86CD8">
      <w:pPr>
        <w:pStyle w:val="ListParagraph"/>
        <w:numPr>
          <w:ilvl w:val="0"/>
          <w:numId w:val="26"/>
        </w:numPr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n=5</m:t>
        </m:r>
      </m:oMath>
    </w:p>
    <w:p w14:paraId="012F050A" w14:textId="42419CF2" w:rsidR="00D86CD8" w:rsidRPr="00D86CD8" w:rsidRDefault="00D86CD8" w:rsidP="00D86CD8">
      <w:pPr>
        <w:ind w:left="1080"/>
        <w:rPr>
          <w:lang w:val="pl-PL"/>
        </w:rPr>
      </w:pPr>
      <w:r>
        <w:rPr>
          <w:noProof/>
          <w:lang w:val="en-GB" w:eastAsia="en-GB"/>
        </w:rPr>
        <w:drawing>
          <wp:inline distT="0" distB="0" distL="0" distR="0" wp14:anchorId="2FBCD4FF" wp14:editId="1C12A262">
            <wp:extent cx="3061335" cy="2296001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_f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2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EFB9" w14:textId="63F0BA61" w:rsidR="00D86CD8" w:rsidRPr="00D86CD8" w:rsidRDefault="00D86CD8" w:rsidP="00D86CD8">
      <w:pPr>
        <w:pStyle w:val="ListParagraph"/>
        <w:numPr>
          <w:ilvl w:val="0"/>
          <w:numId w:val="26"/>
        </w:numPr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</m:t>
        </m:r>
        <m:r>
          <w:rPr>
            <w:rFonts w:ascii="Cambria Math" w:eastAsiaTheme="minorEastAsia" w:hAnsi="Cambria Math"/>
            <w:lang w:val="pl-PL"/>
          </w:rPr>
          <m:t>=10</m:t>
        </m:r>
      </m:oMath>
    </w:p>
    <w:p w14:paraId="11EC4B18" w14:textId="6362EA6A" w:rsidR="00D86CD8" w:rsidRDefault="00D86CD8" w:rsidP="00D86CD8">
      <w:pPr>
        <w:pStyle w:val="ListParagraph"/>
        <w:ind w:left="1080"/>
        <w:rPr>
          <w:lang w:val="pl-PL"/>
        </w:rPr>
      </w:pPr>
      <w:r>
        <w:rPr>
          <w:noProof/>
          <w:lang w:val="en-GB" w:eastAsia="en-GB"/>
        </w:rPr>
        <w:drawing>
          <wp:inline distT="0" distB="0" distL="0" distR="0" wp14:anchorId="6FBCA2E8" wp14:editId="27CF9453">
            <wp:extent cx="3060000" cy="229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ot_f_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C16B" w14:textId="77777777" w:rsidR="00D86CD8" w:rsidRDefault="00D86CD8">
      <w:pPr>
        <w:rPr>
          <w:lang w:val="pl-PL"/>
        </w:rPr>
      </w:pPr>
      <w:r>
        <w:rPr>
          <w:lang w:val="pl-PL"/>
        </w:rPr>
        <w:br w:type="page"/>
      </w:r>
    </w:p>
    <w:p w14:paraId="5B72EFB5" w14:textId="77777777" w:rsidR="00D86CD8" w:rsidRPr="00D86CD8" w:rsidRDefault="00D86CD8" w:rsidP="00D86CD8">
      <w:pPr>
        <w:pStyle w:val="ListParagraph"/>
        <w:ind w:left="1080"/>
        <w:rPr>
          <w:lang w:val="pl-PL"/>
        </w:rPr>
      </w:pPr>
    </w:p>
    <w:p w14:paraId="604FFEBC" w14:textId="10CF7102" w:rsidR="00D86CD8" w:rsidRPr="00D86CD8" w:rsidRDefault="00D86CD8" w:rsidP="00D86CD8">
      <w:pPr>
        <w:pStyle w:val="ListParagraph"/>
        <w:numPr>
          <w:ilvl w:val="0"/>
          <w:numId w:val="26"/>
        </w:numPr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</m:t>
        </m:r>
        <m:r>
          <w:rPr>
            <w:rFonts w:ascii="Cambria Math" w:eastAsiaTheme="minorEastAsia" w:hAnsi="Cambria Math"/>
            <w:lang w:val="pl-PL"/>
          </w:rPr>
          <m:t>=</m:t>
        </m:r>
        <m:r>
          <w:rPr>
            <w:rFonts w:ascii="Cambria Math" w:eastAsiaTheme="minorEastAsia" w:hAnsi="Cambria Math"/>
            <w:lang w:val="pl-PL"/>
          </w:rPr>
          <m:t>15</m:t>
        </m:r>
      </m:oMath>
    </w:p>
    <w:p w14:paraId="6179F4C7" w14:textId="6DF1DF0E" w:rsidR="00D86CD8" w:rsidRDefault="00D86CD8" w:rsidP="00D86CD8">
      <w:pPr>
        <w:pStyle w:val="ListParagraph"/>
        <w:ind w:left="1080"/>
        <w:rPr>
          <w:lang w:val="pl-PL"/>
        </w:rPr>
      </w:pPr>
      <w:r>
        <w:rPr>
          <w:noProof/>
          <w:lang w:val="en-GB" w:eastAsia="en-GB"/>
        </w:rPr>
        <w:drawing>
          <wp:inline distT="0" distB="0" distL="0" distR="0" wp14:anchorId="73071564" wp14:editId="5E44199F">
            <wp:extent cx="3060000" cy="229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ot_f_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B4CB" w14:textId="641E9575" w:rsidR="00042A33" w:rsidRPr="00180BBD" w:rsidRDefault="00042A33" w:rsidP="00180BBD">
      <w:pPr>
        <w:rPr>
          <w:lang w:val="pl-PL"/>
        </w:rPr>
      </w:pPr>
      <w:r w:rsidRPr="00180BBD">
        <w:rPr>
          <w:lang w:val="pl-PL"/>
        </w:rPr>
        <w:t xml:space="preserve">Jak widać na powyższych wykresach </w:t>
      </w:r>
      <w:r w:rsidR="00BE03BC" w:rsidRPr="00180BBD">
        <w:rPr>
          <w:lang w:val="pl-PL"/>
        </w:rPr>
        <w:t xml:space="preserve">wartości funkcji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lang w:val="pl-PL"/>
              </w:rPr>
              <m:t>x</m:t>
            </m:r>
          </m:sup>
        </m:sSup>
      </m:oMath>
      <w:r w:rsidR="00180BBD" w:rsidRPr="00180BBD">
        <w:rPr>
          <w:rFonts w:eastAsiaTheme="minorEastAsia"/>
          <w:lang w:val="pl-PL"/>
        </w:rPr>
        <w:t xml:space="preserve"> oraz jej wielomian</w:t>
      </w:r>
      <w:r w:rsidR="00180BBD">
        <w:rPr>
          <w:rFonts w:eastAsiaTheme="minorEastAsia"/>
          <w:lang w:val="pl-PL"/>
        </w:rPr>
        <w:t xml:space="preserve">u interpolacyjnego nachodzą na siebie, co oznacza, że wielomian bardzo dokładnie przybliżył interpolowaną funkcję.  </w:t>
      </w:r>
    </w:p>
    <w:p w14:paraId="245F027D" w14:textId="36B78AF1" w:rsidR="00D86CD8" w:rsidRDefault="00EF4D52" w:rsidP="00EF4D52">
      <w:pPr>
        <w:rPr>
          <w:rFonts w:eastAsiaTheme="minorEastAsia"/>
          <w:lang w:val="pl-PL"/>
        </w:rPr>
      </w:pPr>
      <w:r>
        <w:rPr>
          <w:lang w:val="pl-PL"/>
        </w:rPr>
        <w:t xml:space="preserve">Wykresy funkcji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eastAsiaTheme="minorEastAsia" w:hAnsi="Cambria Math"/>
            <w:lang w:val="pl-PL"/>
          </w:rPr>
          <m:t>sinx</m:t>
        </m:r>
      </m:oMath>
      <w:r>
        <w:rPr>
          <w:rFonts w:eastAsiaTheme="minorEastAsia"/>
          <w:lang w:val="pl-PL"/>
        </w:rPr>
        <w:t xml:space="preserve"> i jej wielomianu </w:t>
      </w:r>
      <w:r w:rsidR="008B70BB">
        <w:rPr>
          <w:rFonts w:eastAsiaTheme="minorEastAsia"/>
          <w:lang w:val="pl-PL"/>
        </w:rPr>
        <w:t xml:space="preserve">interpolacyjnego </w:t>
      </w:r>
      <w:r>
        <w:rPr>
          <w:rFonts w:eastAsiaTheme="minorEastAsia"/>
          <w:lang w:val="pl-PL"/>
        </w:rPr>
        <w:t xml:space="preserve">na przedziale </w:t>
      </w:r>
      <m:oMath>
        <m:r>
          <w:rPr>
            <w:rFonts w:ascii="Cambria Math" w:eastAsiaTheme="minorEastAsia" w:hAnsi="Cambria Math"/>
            <w:lang w:val="pl-PL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-1, 1</m:t>
            </m:r>
          </m:e>
        </m:d>
      </m:oMath>
      <w:r>
        <w:rPr>
          <w:rFonts w:eastAsiaTheme="minorEastAsia"/>
          <w:lang w:val="pl-PL"/>
        </w:rPr>
        <w:t xml:space="preserve">: </w:t>
      </w:r>
    </w:p>
    <w:p w14:paraId="34961853" w14:textId="5D4F0D64" w:rsidR="00EF4D52" w:rsidRPr="00EF4D52" w:rsidRDefault="00EF4D52" w:rsidP="00EF4D52">
      <w:pPr>
        <w:pStyle w:val="ListParagraph"/>
        <w:numPr>
          <w:ilvl w:val="0"/>
          <w:numId w:val="26"/>
        </w:numPr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n=5</m:t>
        </m:r>
      </m:oMath>
    </w:p>
    <w:p w14:paraId="0E022C4B" w14:textId="6E636A1C" w:rsidR="00EF4D52" w:rsidRPr="00EF4D52" w:rsidRDefault="00EF4D52" w:rsidP="00EF4D52">
      <w:pPr>
        <w:pStyle w:val="ListParagraph"/>
        <w:ind w:left="1080"/>
        <w:rPr>
          <w:lang w:val="pl-PL"/>
        </w:rPr>
      </w:pPr>
      <w:r>
        <w:rPr>
          <w:noProof/>
          <w:lang w:val="en-GB" w:eastAsia="en-GB"/>
        </w:rPr>
        <w:drawing>
          <wp:inline distT="0" distB="0" distL="0" distR="0" wp14:anchorId="76EAA7DC" wp14:editId="15808F3D">
            <wp:extent cx="3060000" cy="229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ot_g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8D72" w14:textId="7586AFE4" w:rsidR="00EF4D52" w:rsidRPr="00EF4D52" w:rsidRDefault="00EF4D52" w:rsidP="00EF4D52">
      <w:pPr>
        <w:pStyle w:val="ListParagraph"/>
        <w:numPr>
          <w:ilvl w:val="0"/>
          <w:numId w:val="26"/>
        </w:numPr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n=</m:t>
        </m:r>
        <m:r>
          <w:rPr>
            <w:rFonts w:ascii="Cambria Math" w:eastAsiaTheme="minorEastAsia" w:hAnsi="Cambria Math"/>
            <w:lang w:val="pl-PL"/>
          </w:rPr>
          <m:t>10</m:t>
        </m:r>
      </m:oMath>
    </w:p>
    <w:p w14:paraId="6B23C67F" w14:textId="49A269F5" w:rsidR="00EF4D52" w:rsidRDefault="00EF4D52" w:rsidP="00180BBD">
      <w:pPr>
        <w:pStyle w:val="ListParagraph"/>
        <w:ind w:left="1080"/>
        <w:rPr>
          <w:lang w:val="pl-PL"/>
        </w:rPr>
      </w:pPr>
      <w:r>
        <w:rPr>
          <w:noProof/>
          <w:lang w:val="en-GB" w:eastAsia="en-GB"/>
        </w:rPr>
        <w:drawing>
          <wp:inline distT="0" distB="0" distL="0" distR="0" wp14:anchorId="2595D915" wp14:editId="7F1451F0">
            <wp:extent cx="3060000" cy="229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lot_g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 w:type="page"/>
      </w:r>
    </w:p>
    <w:p w14:paraId="736FC199" w14:textId="77777777" w:rsidR="00EF4D52" w:rsidRPr="00EF4D52" w:rsidRDefault="00EF4D52" w:rsidP="00EF4D52">
      <w:pPr>
        <w:pStyle w:val="ListParagraph"/>
        <w:ind w:left="1080"/>
        <w:rPr>
          <w:lang w:val="pl-PL"/>
        </w:rPr>
      </w:pPr>
    </w:p>
    <w:p w14:paraId="4B16A7DA" w14:textId="30B6DFA1" w:rsidR="00EF4D52" w:rsidRPr="00EF4D52" w:rsidRDefault="00EF4D52" w:rsidP="00EF4D52">
      <w:pPr>
        <w:pStyle w:val="ListParagraph"/>
        <w:numPr>
          <w:ilvl w:val="0"/>
          <w:numId w:val="26"/>
        </w:numPr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n=1</m:t>
        </m:r>
        <m:r>
          <w:rPr>
            <w:rFonts w:ascii="Cambria Math" w:eastAsiaTheme="minorEastAsia" w:hAnsi="Cambria Math"/>
            <w:lang w:val="pl-PL"/>
          </w:rPr>
          <m:t>5</m:t>
        </m:r>
      </m:oMath>
    </w:p>
    <w:p w14:paraId="49987074" w14:textId="557DCBC9" w:rsidR="00EF4D52" w:rsidRDefault="00EF4D52" w:rsidP="00EF4D52">
      <w:pPr>
        <w:pStyle w:val="ListParagraph"/>
        <w:ind w:left="1080"/>
        <w:rPr>
          <w:lang w:val="pl-PL"/>
        </w:rPr>
      </w:pPr>
      <w:r>
        <w:rPr>
          <w:noProof/>
          <w:lang w:val="en-GB" w:eastAsia="en-GB"/>
        </w:rPr>
        <w:drawing>
          <wp:inline distT="0" distB="0" distL="0" distR="0" wp14:anchorId="55FFC259" wp14:editId="2C9501C2">
            <wp:extent cx="3060000" cy="229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lot_g_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5C32" w14:textId="08D5EDA4" w:rsidR="00042A33" w:rsidRPr="00180BBD" w:rsidRDefault="00180BBD" w:rsidP="008B70BB">
      <w:pPr>
        <w:rPr>
          <w:lang w:val="pl-PL"/>
        </w:rPr>
      </w:pPr>
      <w:r w:rsidRPr="00180BBD">
        <w:rPr>
          <w:lang w:val="pl-PL"/>
        </w:rPr>
        <w:t xml:space="preserve">Jak widać na powyższych wykresach wartości funkcji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eastAsiaTheme="minorEastAsia" w:hAnsi="Cambria Math"/>
            <w:lang w:val="pl-PL"/>
          </w:rPr>
          <m:t>sinx</m:t>
        </m:r>
      </m:oMath>
      <w:r>
        <w:rPr>
          <w:rFonts w:eastAsiaTheme="minorEastAsia"/>
          <w:lang w:val="pl-PL"/>
        </w:rPr>
        <w:t xml:space="preserve"> </w:t>
      </w:r>
      <w:r w:rsidRPr="00180BBD">
        <w:rPr>
          <w:rFonts w:eastAsiaTheme="minorEastAsia"/>
          <w:lang w:val="pl-PL"/>
        </w:rPr>
        <w:t>oraz jej wielomian</w:t>
      </w:r>
      <w:r>
        <w:rPr>
          <w:rFonts w:eastAsiaTheme="minorEastAsia"/>
          <w:lang w:val="pl-PL"/>
        </w:rPr>
        <w:t xml:space="preserve">u interpolacyjnego nachodzą na siebie, co oznacza, że wielomian bardzo dokładnie przybliżył interpolowaną funkcję.  </w:t>
      </w:r>
    </w:p>
    <w:p w14:paraId="2874CB3A" w14:textId="0BA221A4" w:rsidR="00CD288A" w:rsidRDefault="00CD288A" w:rsidP="00CD288A">
      <w:pPr>
        <w:pStyle w:val="Heading2"/>
        <w:rPr>
          <w:lang w:val="pl-PL"/>
        </w:rPr>
      </w:pPr>
      <w:r>
        <w:rPr>
          <w:lang w:val="pl-PL"/>
        </w:rPr>
        <w:t xml:space="preserve">Wnioski: </w:t>
      </w:r>
    </w:p>
    <w:p w14:paraId="120A74BD" w14:textId="744E5957" w:rsidR="008B70BB" w:rsidRPr="008B70BB" w:rsidRDefault="008B70BB" w:rsidP="008B70BB">
      <w:pPr>
        <w:rPr>
          <w:lang w:val="pl-PL"/>
        </w:rPr>
      </w:pPr>
      <w:r>
        <w:rPr>
          <w:lang w:val="pl-PL"/>
        </w:rPr>
        <w:t>Na podstawie analizy powyższych wykresów można wywnioskować, że wartość funkcji i jej wielomianu interpolacyjnego są do siebie bardzo zbliżone. Powodem, dla którego tak się dzieje jest fakt, iż w celu obliczenia wartości użyte zostały węzły równoodległe od siebie</w:t>
      </w:r>
      <w:r w:rsidR="004412A0">
        <w:rPr>
          <w:lang w:val="pl-PL"/>
        </w:rPr>
        <w:t xml:space="preserve">. </w:t>
      </w:r>
    </w:p>
    <w:p w14:paraId="64FEDC01" w14:textId="7A08C25F" w:rsidR="00823BE4" w:rsidRDefault="00823BE4" w:rsidP="00823BE4">
      <w:pPr>
        <w:pStyle w:val="Heading1"/>
        <w:rPr>
          <w:lang w:val="pl-PL"/>
        </w:rPr>
      </w:pPr>
      <w:r>
        <w:rPr>
          <w:lang w:val="pl-PL"/>
        </w:rPr>
        <w:t>Zadanie 6</w:t>
      </w:r>
    </w:p>
    <w:p w14:paraId="204B0B99" w14:textId="1E9214CA" w:rsidR="00823BE4" w:rsidRDefault="00674C85" w:rsidP="00823BE4">
      <w:pPr>
        <w:pStyle w:val="Heading2"/>
        <w:rPr>
          <w:lang w:val="pl-PL"/>
        </w:rPr>
      </w:pPr>
      <w:r>
        <w:rPr>
          <w:lang w:val="pl-PL"/>
        </w:rPr>
        <w:t>Opis problemu:</w:t>
      </w:r>
    </w:p>
    <w:p w14:paraId="39FFB9E9" w14:textId="0B131DC2" w:rsidR="00335C3E" w:rsidRDefault="00335C3E" w:rsidP="00335C3E">
      <w:pPr>
        <w:rPr>
          <w:lang w:val="pl-PL"/>
        </w:rPr>
      </w:pPr>
      <w:r>
        <w:rPr>
          <w:lang w:val="pl-PL"/>
        </w:rPr>
        <w:t xml:space="preserve">Celem zadania było przetestowanie działania funkcji </w:t>
      </w:r>
      <w:r w:rsidRPr="00335C3E">
        <w:rPr>
          <w:lang w:val="pl-PL"/>
        </w:rPr>
        <w:t>rysujNnfx(f, a, b, n)</w:t>
      </w:r>
      <w:r w:rsidR="00D82B15">
        <w:rPr>
          <w:lang w:val="pl-PL"/>
        </w:rPr>
        <w:t xml:space="preserve"> na następujących przykładach (zjawisko rozbieżności) </w:t>
      </w:r>
    </w:p>
    <w:p w14:paraId="4FF127A8" w14:textId="45F517F9" w:rsidR="00D82B15" w:rsidRPr="00335C3E" w:rsidRDefault="00D82B15" w:rsidP="00D82B15">
      <w:pPr>
        <w:pStyle w:val="ListParagraph"/>
        <w:numPr>
          <w:ilvl w:val="0"/>
          <w:numId w:val="25"/>
        </w:numPr>
        <w:rPr>
          <w:lang w:val="pl-PL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eastAsiaTheme="minorEastAsia" w:hAnsi="Cambria Math"/>
            <w:lang w:val="pl-PL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-1, 1</m:t>
            </m:r>
          </m:e>
        </m:d>
        <m:r>
          <w:rPr>
            <w:rFonts w:ascii="Cambria Math" w:eastAsiaTheme="minorEastAsia" w:hAnsi="Cambria Math"/>
            <w:lang w:val="pl-PL"/>
          </w:rPr>
          <m:t xml:space="preserve"> , n=5, 10, 15</m:t>
        </m:r>
      </m:oMath>
    </w:p>
    <w:p w14:paraId="7330A22F" w14:textId="352143C1" w:rsidR="00D82B15" w:rsidRPr="007E4A73" w:rsidRDefault="00D82B15" w:rsidP="007E4A73">
      <w:pPr>
        <w:pStyle w:val="ListParagraph"/>
        <w:numPr>
          <w:ilvl w:val="0"/>
          <w:numId w:val="25"/>
        </w:numPr>
        <w:rPr>
          <w:lang w:val="pl-PL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l-PL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l-PL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-5, 5</m:t>
            </m:r>
          </m:e>
        </m:d>
        <m:r>
          <w:rPr>
            <w:rFonts w:ascii="Cambria Math" w:eastAsiaTheme="minorEastAsia" w:hAnsi="Cambria Math"/>
            <w:lang w:val="pl-PL"/>
          </w:rPr>
          <m:t xml:space="preserve"> , n=5, 10, 15</m:t>
        </m:r>
      </m:oMath>
      <w:r>
        <w:rPr>
          <w:rFonts w:eastAsiaTheme="minorEastAsia"/>
          <w:lang w:val="pl-PL"/>
        </w:rPr>
        <w:t xml:space="preserve"> (zjawisko Runge`go)</w:t>
      </w:r>
    </w:p>
    <w:p w14:paraId="233247AB" w14:textId="7CD2A4A5" w:rsidR="00674C85" w:rsidRDefault="00674C85" w:rsidP="00674C85">
      <w:pPr>
        <w:pStyle w:val="Heading2"/>
        <w:rPr>
          <w:lang w:val="pl-PL"/>
        </w:rPr>
      </w:pPr>
      <w:r>
        <w:rPr>
          <w:lang w:val="pl-PL"/>
        </w:rPr>
        <w:t>Rozwiązanie:</w:t>
      </w:r>
    </w:p>
    <w:p w14:paraId="253BF49F" w14:textId="0293ED43" w:rsidR="007E4A73" w:rsidRPr="007E4A73" w:rsidRDefault="007E4A73" w:rsidP="007E4A73">
      <w:pPr>
        <w:rPr>
          <w:lang w:val="pl-PL"/>
        </w:rPr>
      </w:pPr>
      <w:r>
        <w:rPr>
          <w:lang w:val="pl-PL"/>
        </w:rPr>
        <w:t xml:space="preserve">W ceku rozwiązania zadania została wywołana funkcja </w:t>
      </w:r>
      <w:r w:rsidRPr="00D86CD8">
        <w:rPr>
          <w:lang w:val="pl-PL"/>
        </w:rPr>
        <w:t>rysujNnfx(f, a, b, n)</w:t>
      </w:r>
      <w:r>
        <w:rPr>
          <w:lang w:val="pl-PL"/>
        </w:rPr>
        <w:t xml:space="preserve"> z zadania 4 z odpowiednimi danymi. </w:t>
      </w:r>
    </w:p>
    <w:p w14:paraId="38FAC8A2" w14:textId="77777777" w:rsidR="00E873C6" w:rsidRDefault="00E873C6" w:rsidP="00E873C6">
      <w:pPr>
        <w:pStyle w:val="Heading2"/>
        <w:rPr>
          <w:lang w:val="pl-PL"/>
        </w:rPr>
      </w:pPr>
      <w:r>
        <w:rPr>
          <w:lang w:val="pl-PL"/>
        </w:rPr>
        <w:t>Wyniki oraz ich interpretacja:</w:t>
      </w:r>
    </w:p>
    <w:p w14:paraId="5434DE71" w14:textId="1B45E8C2" w:rsidR="00820EE0" w:rsidRDefault="00C00D45" w:rsidP="00C00D45">
      <w:pPr>
        <w:rPr>
          <w:rFonts w:eastAsiaTheme="minorEastAsia"/>
          <w:lang w:val="pl-PL"/>
        </w:rPr>
      </w:pPr>
      <w:r>
        <w:rPr>
          <w:lang w:val="pl-PL"/>
        </w:rPr>
        <w:t xml:space="preserve">Wykresy funkcji </w:t>
      </w:r>
      <m:oMath>
        <m:r>
          <w:rPr>
            <w:rFonts w:ascii="Cambria Math" w:hAnsi="Cambria Math"/>
            <w:lang w:val="pl-PL"/>
          </w:rPr>
          <m:t>|x|</m:t>
        </m:r>
      </m:oMath>
      <w:r>
        <w:rPr>
          <w:rFonts w:eastAsiaTheme="minorEastAsia"/>
          <w:lang w:val="pl-PL"/>
        </w:rPr>
        <w:t xml:space="preserve"> i jej wielomianu interpolacyjnego na przedziale </w:t>
      </w:r>
      <m:oMath>
        <m:r>
          <w:rPr>
            <w:rFonts w:ascii="Cambria Math" w:eastAsiaTheme="minorEastAsia" w:hAnsi="Cambria Math"/>
            <w:lang w:val="pl-PL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-1</m:t>
            </m:r>
            <m:r>
              <w:rPr>
                <w:rFonts w:ascii="Cambria Math" w:eastAsiaTheme="minorEastAsia" w:hAnsi="Cambria Math"/>
                <w:lang w:val="pl-PL"/>
              </w:rPr>
              <m:t>, 1</m:t>
            </m:r>
          </m:e>
        </m:d>
      </m:oMath>
      <w:r>
        <w:rPr>
          <w:rFonts w:eastAsiaTheme="minorEastAsia"/>
          <w:lang w:val="pl-PL"/>
        </w:rPr>
        <w:t>:</w:t>
      </w:r>
    </w:p>
    <w:p w14:paraId="63FF0FD3" w14:textId="77777777" w:rsidR="00820EE0" w:rsidRDefault="00820EE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br w:type="page"/>
      </w:r>
    </w:p>
    <w:p w14:paraId="5A196509" w14:textId="77777777" w:rsidR="00C00D45" w:rsidRDefault="00C00D45" w:rsidP="00C00D45">
      <w:pPr>
        <w:rPr>
          <w:rFonts w:eastAsiaTheme="minorEastAsia"/>
          <w:lang w:val="pl-PL"/>
        </w:rPr>
      </w:pPr>
    </w:p>
    <w:p w14:paraId="47D37624" w14:textId="6835E67A" w:rsidR="00604B8E" w:rsidRDefault="00604B8E" w:rsidP="00604B8E">
      <w:pPr>
        <w:pStyle w:val="ListParagraph"/>
        <w:numPr>
          <w:ilvl w:val="0"/>
          <w:numId w:val="26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n=5</m:t>
        </m:r>
      </m:oMath>
    </w:p>
    <w:p w14:paraId="2B013408" w14:textId="5E111642" w:rsidR="00604B8E" w:rsidRDefault="00820EE0" w:rsidP="00604B8E">
      <w:pPr>
        <w:pStyle w:val="ListParagraph"/>
        <w:ind w:left="1080"/>
        <w:rPr>
          <w:rFonts w:eastAsiaTheme="minorEastAsia"/>
          <w:lang w:val="pl-PL"/>
        </w:rPr>
      </w:pPr>
      <w:r>
        <w:rPr>
          <w:rFonts w:eastAsiaTheme="minorEastAsia"/>
          <w:noProof/>
          <w:lang w:val="en-GB" w:eastAsia="en-GB"/>
        </w:rPr>
        <w:drawing>
          <wp:inline distT="0" distB="0" distL="0" distR="0" wp14:anchorId="508FCABA" wp14:editId="69C7E822">
            <wp:extent cx="3060000" cy="229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lot_f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2230" w14:textId="184FFCB9" w:rsidR="00604B8E" w:rsidRDefault="00604B8E" w:rsidP="00604B8E">
      <w:pPr>
        <w:pStyle w:val="ListParagraph"/>
        <w:numPr>
          <w:ilvl w:val="0"/>
          <w:numId w:val="26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n=10</m:t>
        </m:r>
      </m:oMath>
    </w:p>
    <w:p w14:paraId="4F9EF66F" w14:textId="03625112" w:rsidR="00820EE0" w:rsidRPr="00820EE0" w:rsidRDefault="00820EE0" w:rsidP="00820EE0">
      <w:pPr>
        <w:ind w:left="1080"/>
        <w:rPr>
          <w:rFonts w:eastAsiaTheme="minorEastAsia"/>
          <w:lang w:val="pl-PL"/>
        </w:rPr>
      </w:pPr>
      <w:r>
        <w:rPr>
          <w:rFonts w:eastAsiaTheme="minorEastAsia"/>
          <w:noProof/>
          <w:lang w:val="en-GB" w:eastAsia="en-GB"/>
        </w:rPr>
        <w:drawing>
          <wp:inline distT="0" distB="0" distL="0" distR="0" wp14:anchorId="6DCCE48C" wp14:editId="6B34E6A1">
            <wp:extent cx="3060000" cy="229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lot_f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D438" w14:textId="6780A4DF" w:rsidR="00604B8E" w:rsidRDefault="00604B8E" w:rsidP="00604B8E">
      <w:pPr>
        <w:pStyle w:val="ListParagraph"/>
        <w:numPr>
          <w:ilvl w:val="0"/>
          <w:numId w:val="26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n=15</m:t>
        </m:r>
      </m:oMath>
    </w:p>
    <w:p w14:paraId="4D41FEEA" w14:textId="5E92C049" w:rsidR="00820EE0" w:rsidRDefault="00820EE0" w:rsidP="00820EE0">
      <w:pPr>
        <w:pStyle w:val="ListParagraph"/>
        <w:ind w:left="1080"/>
        <w:rPr>
          <w:rFonts w:eastAsiaTheme="minorEastAsia"/>
          <w:lang w:val="pl-PL"/>
        </w:rPr>
      </w:pPr>
      <w:r>
        <w:rPr>
          <w:rFonts w:eastAsiaTheme="minorEastAsia"/>
          <w:noProof/>
          <w:lang w:val="en-GB" w:eastAsia="en-GB"/>
        </w:rPr>
        <w:drawing>
          <wp:inline distT="0" distB="0" distL="0" distR="0" wp14:anchorId="48FDEEF0" wp14:editId="3E36A8C1">
            <wp:extent cx="3060000" cy="229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ot_f_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BE16" w14:textId="66AA3302" w:rsidR="00820EE0" w:rsidRPr="00820EE0" w:rsidRDefault="00820EE0" w:rsidP="00820EE0">
      <w:pPr>
        <w:rPr>
          <w:lang w:val="pl-PL"/>
        </w:rPr>
      </w:pPr>
      <w:r w:rsidRPr="00180BBD">
        <w:rPr>
          <w:lang w:val="pl-PL"/>
        </w:rPr>
        <w:t xml:space="preserve">Jak widać na powyższych wykresach wartości funkcji </w:t>
      </w:r>
      <m:oMath>
        <m:r>
          <w:rPr>
            <w:rFonts w:ascii="Cambria Math" w:eastAsiaTheme="minorEastAsia" w:hAnsi="Cambria Math"/>
            <w:lang w:val="pl-PL"/>
          </w:rPr>
          <m:t>|</m:t>
        </m:r>
        <m:r>
          <w:rPr>
            <w:rFonts w:ascii="Cambria Math" w:eastAsiaTheme="minorEastAsia" w:hAnsi="Cambria Math"/>
            <w:lang w:val="pl-PL"/>
          </w:rPr>
          <m:t>x</m:t>
        </m:r>
        <m:r>
          <w:rPr>
            <w:rFonts w:ascii="Cambria Math" w:eastAsiaTheme="minorEastAsia" w:hAnsi="Cambria Math"/>
            <w:lang w:val="pl-PL"/>
          </w:rPr>
          <m:t>|</m:t>
        </m:r>
      </m:oMath>
      <w:r>
        <w:rPr>
          <w:rFonts w:eastAsiaTheme="minorEastAsia"/>
          <w:lang w:val="pl-PL"/>
        </w:rPr>
        <w:t xml:space="preserve"> </w:t>
      </w:r>
      <w:r w:rsidRPr="00180BBD">
        <w:rPr>
          <w:rFonts w:eastAsiaTheme="minorEastAsia"/>
          <w:lang w:val="pl-PL"/>
        </w:rPr>
        <w:t>oraz jej wielomian</w:t>
      </w:r>
      <w:r>
        <w:rPr>
          <w:rFonts w:eastAsiaTheme="minorEastAsia"/>
          <w:lang w:val="pl-PL"/>
        </w:rPr>
        <w:t xml:space="preserve">u interpolacyjnego </w:t>
      </w:r>
      <w:r>
        <w:rPr>
          <w:rFonts w:eastAsiaTheme="minorEastAsia"/>
          <w:lang w:val="pl-PL"/>
        </w:rPr>
        <w:t xml:space="preserve">znacznie różnią się od siebie. </w:t>
      </w:r>
    </w:p>
    <w:p w14:paraId="3EE78830" w14:textId="77777777" w:rsidR="00820EE0" w:rsidRDefault="00820EE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br w:type="page"/>
      </w:r>
    </w:p>
    <w:p w14:paraId="0B467663" w14:textId="5D19775E" w:rsidR="00C00D45" w:rsidRDefault="00C00D45" w:rsidP="00820EE0">
      <w:pPr>
        <w:ind w:left="0" w:firstLine="360"/>
        <w:rPr>
          <w:rFonts w:eastAsiaTheme="minorEastAsia"/>
          <w:lang w:val="pl-PL"/>
        </w:rPr>
      </w:pPr>
      <w:r>
        <w:rPr>
          <w:lang w:val="pl-PL"/>
        </w:rPr>
        <w:lastRenderedPageBreak/>
        <w:t xml:space="preserve">Wykresy funkcji </w:t>
      </w:r>
      <m:oMath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l-PL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pl-PL"/>
        </w:rPr>
        <w:t xml:space="preserve"> i jej wielomianu interpolacyjnego na przedziale </w:t>
      </w:r>
      <m:oMath>
        <m:r>
          <w:rPr>
            <w:rFonts w:ascii="Cambria Math" w:eastAsiaTheme="minorEastAsia" w:hAnsi="Cambria Math"/>
            <w:lang w:val="pl-PL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-5</m:t>
            </m:r>
            <m:r>
              <w:rPr>
                <w:rFonts w:ascii="Cambria Math" w:eastAsiaTheme="minorEastAsia" w:hAnsi="Cambria Math"/>
                <w:lang w:val="pl-PL"/>
              </w:rPr>
              <m:t xml:space="preserve">, </m:t>
            </m:r>
            <m:r>
              <w:rPr>
                <w:rFonts w:ascii="Cambria Math" w:eastAsiaTheme="minorEastAsia" w:hAnsi="Cambria Math"/>
                <w:lang w:val="pl-PL"/>
              </w:rPr>
              <m:t>5</m:t>
            </m:r>
          </m:e>
        </m:d>
      </m:oMath>
      <w:r>
        <w:rPr>
          <w:rFonts w:eastAsiaTheme="minorEastAsia"/>
          <w:lang w:val="pl-PL"/>
        </w:rPr>
        <w:t>:</w:t>
      </w:r>
    </w:p>
    <w:p w14:paraId="40348C26" w14:textId="77777777" w:rsidR="00820EE0" w:rsidRDefault="00820EE0" w:rsidP="00820EE0">
      <w:pPr>
        <w:pStyle w:val="ListParagraph"/>
        <w:numPr>
          <w:ilvl w:val="0"/>
          <w:numId w:val="26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n=5</m:t>
        </m:r>
      </m:oMath>
    </w:p>
    <w:p w14:paraId="0F7B557F" w14:textId="653BB05E" w:rsidR="00820EE0" w:rsidRPr="00820EE0" w:rsidRDefault="00820EE0" w:rsidP="00820EE0">
      <w:pPr>
        <w:ind w:left="1080"/>
        <w:rPr>
          <w:rFonts w:eastAsiaTheme="minorEastAsia"/>
          <w:lang w:val="pl-PL"/>
        </w:rPr>
      </w:pPr>
      <w:r>
        <w:rPr>
          <w:rFonts w:eastAsiaTheme="minorEastAsia"/>
          <w:noProof/>
          <w:lang w:val="en-GB" w:eastAsia="en-GB"/>
        </w:rPr>
        <w:drawing>
          <wp:inline distT="0" distB="0" distL="0" distR="0" wp14:anchorId="3DEA00A8" wp14:editId="334A7A64">
            <wp:extent cx="3060000" cy="229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ot_g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5164" w14:textId="6B531D99" w:rsidR="00820EE0" w:rsidRDefault="00820EE0" w:rsidP="00820EE0">
      <w:pPr>
        <w:pStyle w:val="ListParagraph"/>
        <w:numPr>
          <w:ilvl w:val="0"/>
          <w:numId w:val="26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n=</m:t>
        </m:r>
        <m:r>
          <w:rPr>
            <w:rFonts w:ascii="Cambria Math" w:eastAsiaTheme="minorEastAsia" w:hAnsi="Cambria Math"/>
            <w:lang w:val="pl-PL"/>
          </w:rPr>
          <m:t>10</m:t>
        </m:r>
      </m:oMath>
    </w:p>
    <w:p w14:paraId="4B462A91" w14:textId="53741223" w:rsidR="00820EE0" w:rsidRDefault="00820EE0" w:rsidP="00820EE0">
      <w:pPr>
        <w:pStyle w:val="ListParagraph"/>
        <w:ind w:left="1080"/>
        <w:rPr>
          <w:rFonts w:eastAsiaTheme="minorEastAsia"/>
          <w:lang w:val="pl-PL"/>
        </w:rPr>
      </w:pPr>
      <w:r>
        <w:rPr>
          <w:rFonts w:eastAsiaTheme="minorEastAsia"/>
          <w:noProof/>
          <w:lang w:val="en-GB" w:eastAsia="en-GB"/>
        </w:rPr>
        <w:drawing>
          <wp:inline distT="0" distB="0" distL="0" distR="0" wp14:anchorId="26E8A2EE" wp14:editId="5EAF4CCB">
            <wp:extent cx="3060000" cy="2295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ot_g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3D06" w14:textId="6EA372E3" w:rsidR="00820EE0" w:rsidRDefault="00820EE0" w:rsidP="00820EE0">
      <w:pPr>
        <w:pStyle w:val="ListParagraph"/>
        <w:numPr>
          <w:ilvl w:val="0"/>
          <w:numId w:val="26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n=</m:t>
        </m:r>
        <m:r>
          <w:rPr>
            <w:rFonts w:ascii="Cambria Math" w:eastAsiaTheme="minorEastAsia" w:hAnsi="Cambria Math"/>
            <w:lang w:val="pl-PL"/>
          </w:rPr>
          <m:t>1</m:t>
        </m:r>
        <m:r>
          <w:rPr>
            <w:rFonts w:ascii="Cambria Math" w:eastAsiaTheme="minorEastAsia" w:hAnsi="Cambria Math"/>
            <w:lang w:val="pl-PL"/>
          </w:rPr>
          <m:t>5</m:t>
        </m:r>
      </m:oMath>
    </w:p>
    <w:p w14:paraId="7D4EE21A" w14:textId="5CF1E800" w:rsidR="00820EE0" w:rsidRPr="00820EE0" w:rsidRDefault="00820EE0" w:rsidP="00820EE0">
      <w:pPr>
        <w:pStyle w:val="ListParagraph"/>
        <w:ind w:left="1080"/>
        <w:rPr>
          <w:rFonts w:eastAsiaTheme="minorEastAsia"/>
          <w:lang w:val="pl-PL"/>
        </w:rPr>
      </w:pPr>
      <w:r>
        <w:rPr>
          <w:rFonts w:eastAsiaTheme="minorEastAsia"/>
          <w:noProof/>
          <w:lang w:val="en-GB" w:eastAsia="en-GB"/>
        </w:rPr>
        <w:drawing>
          <wp:inline distT="0" distB="0" distL="0" distR="0" wp14:anchorId="475E22AA" wp14:editId="4D534F9B">
            <wp:extent cx="3060000" cy="229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_g_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224F" w14:textId="4AAB87BA" w:rsidR="00C00D45" w:rsidRPr="00C00D45" w:rsidRDefault="00820EE0" w:rsidP="00820EE0">
      <w:pPr>
        <w:rPr>
          <w:lang w:val="pl-PL"/>
        </w:rPr>
      </w:pPr>
      <w:r w:rsidRPr="00180BBD">
        <w:rPr>
          <w:lang w:val="pl-PL"/>
        </w:rPr>
        <w:t xml:space="preserve">Jak widać na powyższych wykresach wartości funkcji </w:t>
      </w:r>
      <m:oMath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l-PL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l-PL"/>
          </w:rPr>
          <m:t xml:space="preserve"> </m:t>
        </m:r>
      </m:oMath>
      <w:r w:rsidRPr="00180BBD">
        <w:rPr>
          <w:rFonts w:eastAsiaTheme="minorEastAsia"/>
          <w:lang w:val="pl-PL"/>
        </w:rPr>
        <w:t>oraz jej wielomian</w:t>
      </w:r>
      <w:r>
        <w:rPr>
          <w:rFonts w:eastAsiaTheme="minorEastAsia"/>
          <w:lang w:val="pl-PL"/>
        </w:rPr>
        <w:t xml:space="preserve">u interpolacyjnego znacznie różnią się od siebie. </w:t>
      </w:r>
    </w:p>
    <w:p w14:paraId="34114F2F" w14:textId="3828DC8B" w:rsidR="001C7E97" w:rsidRDefault="00FE47C9" w:rsidP="001C7E97">
      <w:pPr>
        <w:pStyle w:val="Heading2"/>
        <w:rPr>
          <w:lang w:val="pl-PL"/>
        </w:rPr>
      </w:pPr>
      <w:r>
        <w:rPr>
          <w:lang w:val="pl-PL"/>
        </w:rPr>
        <w:lastRenderedPageBreak/>
        <w:t>W</w:t>
      </w:r>
      <w:r w:rsidR="001C7E97">
        <w:rPr>
          <w:lang w:val="pl-PL"/>
        </w:rPr>
        <w:t>nioski</w:t>
      </w:r>
      <w:r w:rsidR="001C7E97">
        <w:rPr>
          <w:lang w:val="pl-PL"/>
        </w:rPr>
        <w:t>:</w:t>
      </w:r>
    </w:p>
    <w:p w14:paraId="4CCC502C" w14:textId="3C8A0005" w:rsidR="00EB24D2" w:rsidRPr="00EB24D2" w:rsidRDefault="00EB24D2" w:rsidP="00EB24D2">
      <w:pPr>
        <w:rPr>
          <w:lang w:val="pl-PL"/>
        </w:rPr>
      </w:pPr>
      <w:r>
        <w:rPr>
          <w:lang w:val="pl-PL"/>
        </w:rPr>
        <w:t xml:space="preserve">Przeciwnie do zadania 5 tutaj wraz ze wzrostem stopnia wielomianu </w:t>
      </w:r>
      <w:r w:rsidR="00AA5426">
        <w:rPr>
          <w:lang w:val="pl-PL"/>
        </w:rPr>
        <w:t>interpolacyjnego</w:t>
      </w:r>
      <w:r>
        <w:rPr>
          <w:lang w:val="pl-PL"/>
        </w:rPr>
        <w:t xml:space="preserve"> mamy do czynienia ze zwiększeniem odchyleń wartości wielomianu od rzeczywistych wartości funkcji interpolowanych. </w:t>
      </w:r>
    </w:p>
    <w:p w14:paraId="4689EB36" w14:textId="5DD61753" w:rsidR="001C7E97" w:rsidRDefault="00374918" w:rsidP="001C7E97">
      <w:pPr>
        <w:rPr>
          <w:rFonts w:eastAsiaTheme="minorEastAsia"/>
          <w:lang w:val="pl-PL"/>
        </w:rPr>
      </w:pPr>
      <w:r>
        <w:rPr>
          <w:lang w:val="pl-PL"/>
        </w:rPr>
        <w:t xml:space="preserve">W przypadku funkcji </w:t>
      </w: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eastAsiaTheme="minorEastAsia" w:hAnsi="Cambria Math"/>
            <w:lang w:val="pl-PL"/>
          </w:rPr>
          <m:t xml:space="preserve">= </m:t>
        </m:r>
        <m:r>
          <w:rPr>
            <w:rFonts w:ascii="Cambria Math" w:eastAsiaTheme="minorEastAsia" w:hAnsi="Cambria Math"/>
            <w:lang w:val="pl-PL"/>
          </w:rPr>
          <m:t>|x|</m:t>
        </m:r>
      </m:oMath>
      <w:r>
        <w:rPr>
          <w:rFonts w:eastAsiaTheme="minorEastAsia"/>
          <w:lang w:val="pl-PL"/>
        </w:rPr>
        <w:t xml:space="preserve"> zjawisko rozbieżności funkcji i jej wielomianu </w:t>
      </w:r>
      <w:r w:rsidR="00AA5426">
        <w:rPr>
          <w:rFonts w:eastAsiaTheme="minorEastAsia"/>
          <w:lang w:val="pl-PL"/>
        </w:rPr>
        <w:t>interpolacyjnego</w:t>
      </w:r>
      <w:bookmarkStart w:id="0" w:name="_GoBack"/>
      <w:bookmarkEnd w:id="0"/>
      <w:r>
        <w:rPr>
          <w:rFonts w:eastAsiaTheme="minorEastAsia"/>
          <w:lang w:val="pl-PL"/>
        </w:rPr>
        <w:t xml:space="preserve"> wynika z faktu, że funkcja ta nie jest różniczkowalna. Nie istnieje pochodna w punkcie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=0</m:t>
        </m:r>
      </m:oMath>
      <w:r>
        <w:rPr>
          <w:rFonts w:eastAsiaTheme="minorEastAsia"/>
          <w:lang w:val="pl-PL"/>
        </w:rPr>
        <w:t>.</w:t>
      </w:r>
    </w:p>
    <w:p w14:paraId="0BFE9E56" w14:textId="19B9FFF0" w:rsidR="00374918" w:rsidRPr="001C7E97" w:rsidRDefault="00374918" w:rsidP="001C7E97">
      <w:pPr>
        <w:rPr>
          <w:lang w:val="pl-PL"/>
        </w:rPr>
      </w:pPr>
      <w:r>
        <w:rPr>
          <w:lang w:val="pl-PL"/>
        </w:rPr>
        <w:t xml:space="preserve">Natomiast w przypadku funkcji </w:t>
      </w: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l-PL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pl-PL"/>
        </w:rPr>
        <w:t xml:space="preserve"> mamy do czynienia ze zjawiskiem </w:t>
      </w:r>
      <w:r>
        <w:rPr>
          <w:rFonts w:eastAsiaTheme="minorEastAsia"/>
          <w:lang w:val="pl-PL"/>
        </w:rPr>
        <w:t>Runge`go</w:t>
      </w:r>
      <w:r w:rsidR="002031A9">
        <w:rPr>
          <w:rFonts w:eastAsiaTheme="minorEastAsia"/>
          <w:lang w:val="pl-PL"/>
        </w:rPr>
        <w:t xml:space="preserve"> typowym dla wielomianów dużego stopnia i równoodległych węzłach</w:t>
      </w:r>
      <w:r w:rsidR="00FB32B8">
        <w:rPr>
          <w:rFonts w:eastAsiaTheme="minorEastAsia"/>
          <w:lang w:val="pl-PL"/>
        </w:rPr>
        <w:t>. Interpolacyjny wielomian funkcji przy równoodległych węzłach sp</w:t>
      </w:r>
      <w:r w:rsidR="00766ED6">
        <w:rPr>
          <w:rFonts w:eastAsiaTheme="minorEastAsia"/>
          <w:lang w:val="pl-PL"/>
        </w:rPr>
        <w:t>rawia, że na krańcach przedziału</w:t>
      </w:r>
      <w:r w:rsidR="00FB32B8">
        <w:rPr>
          <w:rFonts w:eastAsiaTheme="minorEastAsia"/>
          <w:lang w:val="pl-PL"/>
        </w:rPr>
        <w:t xml:space="preserve"> mamy duże odchylenia</w:t>
      </w:r>
      <w:r w:rsidR="00EB24D2">
        <w:rPr>
          <w:rFonts w:eastAsiaTheme="minorEastAsia"/>
          <w:lang w:val="pl-PL"/>
        </w:rPr>
        <w:t xml:space="preserve"> od </w:t>
      </w:r>
      <w:r w:rsidR="00FB32B8">
        <w:rPr>
          <w:rFonts w:eastAsiaTheme="minorEastAsia"/>
          <w:lang w:val="pl-PL"/>
        </w:rPr>
        <w:t>interpolowanej funkcji. W celu zapobiegania temu zjawisku stosuje się wielomian oparty na węzłach Czybyszewa (miejsca zerowe wielomianu Czybyszewa), węzły są rozłożone dużo gęściej na</w:t>
      </w:r>
      <w:r w:rsidR="00EB24D2">
        <w:rPr>
          <w:rFonts w:eastAsiaTheme="minorEastAsia"/>
          <w:lang w:val="pl-PL"/>
        </w:rPr>
        <w:t xml:space="preserve"> przedziale, dzięki czemu możemy</w:t>
      </w:r>
      <w:r w:rsidR="00FB32B8">
        <w:rPr>
          <w:rFonts w:eastAsiaTheme="minorEastAsia"/>
          <w:lang w:val="pl-PL"/>
        </w:rPr>
        <w:t xml:space="preserve"> interpolować funkcję z większą dokładnością. </w:t>
      </w:r>
    </w:p>
    <w:p w14:paraId="0001E5BB" w14:textId="77777777" w:rsidR="001C7E97" w:rsidRPr="001C7E97" w:rsidRDefault="001C7E97" w:rsidP="001C7E97">
      <w:pPr>
        <w:ind w:left="0"/>
        <w:rPr>
          <w:lang w:val="pl-PL"/>
        </w:rPr>
      </w:pPr>
    </w:p>
    <w:p w14:paraId="55F2D286" w14:textId="6F60E524" w:rsidR="00720BD8" w:rsidRPr="0014639E" w:rsidRDefault="000F7F8F" w:rsidP="00720BD8">
      <w:pPr>
        <w:rPr>
          <w:lang w:val="pl-PL"/>
        </w:rPr>
      </w:pPr>
      <w:r>
        <w:rPr>
          <w:lang w:val="pl-PL"/>
        </w:rPr>
        <w:t xml:space="preserve"> </w:t>
      </w:r>
    </w:p>
    <w:sectPr w:rsidR="00720BD8" w:rsidRPr="0014639E" w:rsidSect="0067660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572" w:right="801" w:bottom="985" w:left="66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1D32C" w14:textId="77777777" w:rsidR="00544D8B" w:rsidRDefault="00544D8B">
      <w:pPr>
        <w:spacing w:after="0" w:line="240" w:lineRule="auto"/>
      </w:pPr>
      <w:r>
        <w:separator/>
      </w:r>
    </w:p>
    <w:p w14:paraId="5E5F325F" w14:textId="77777777" w:rsidR="00544D8B" w:rsidRDefault="00544D8B"/>
  </w:endnote>
  <w:endnote w:type="continuationSeparator" w:id="0">
    <w:p w14:paraId="2C0ADE42" w14:textId="77777777" w:rsidR="00544D8B" w:rsidRDefault="00544D8B">
      <w:pPr>
        <w:spacing w:after="0" w:line="240" w:lineRule="auto"/>
      </w:pPr>
      <w:r>
        <w:continuationSeparator/>
      </w:r>
    </w:p>
    <w:p w14:paraId="37FD64DE" w14:textId="77777777" w:rsidR="00544D8B" w:rsidRDefault="00544D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174FC" w14:textId="77777777" w:rsidR="00A22469" w:rsidRDefault="00A224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87C29" w14:textId="77777777" w:rsidR="00A22469" w:rsidRDefault="00A2246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A5426">
      <w:rPr>
        <w:noProof/>
      </w:rPr>
      <w:t>10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27F60" w14:textId="77777777" w:rsidR="00A22469" w:rsidRDefault="00A224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F04BF" w14:textId="77777777" w:rsidR="00544D8B" w:rsidRDefault="00544D8B">
      <w:pPr>
        <w:spacing w:after="0" w:line="240" w:lineRule="auto"/>
      </w:pPr>
      <w:r>
        <w:separator/>
      </w:r>
    </w:p>
    <w:p w14:paraId="1DC5BE66" w14:textId="77777777" w:rsidR="00544D8B" w:rsidRDefault="00544D8B"/>
  </w:footnote>
  <w:footnote w:type="continuationSeparator" w:id="0">
    <w:p w14:paraId="3CBD1BC0" w14:textId="77777777" w:rsidR="00544D8B" w:rsidRDefault="00544D8B">
      <w:pPr>
        <w:spacing w:after="0" w:line="240" w:lineRule="auto"/>
      </w:pPr>
      <w:r>
        <w:continuationSeparator/>
      </w:r>
    </w:p>
    <w:p w14:paraId="3DDE5F01" w14:textId="77777777" w:rsidR="00544D8B" w:rsidRDefault="00544D8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EB602" w14:textId="77777777" w:rsidR="00A22469" w:rsidRDefault="00A224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A2163" w14:textId="77777777" w:rsidR="00A22469" w:rsidRDefault="00A2246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26A00" w14:textId="77777777" w:rsidR="00A22469" w:rsidRDefault="00A224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8460A2F"/>
    <w:multiLevelType w:val="hybridMultilevel"/>
    <w:tmpl w:val="8E8ADD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B757BE"/>
    <w:multiLevelType w:val="hybridMultilevel"/>
    <w:tmpl w:val="539E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193A1B"/>
    <w:multiLevelType w:val="hybridMultilevel"/>
    <w:tmpl w:val="78D295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0778A3"/>
    <w:multiLevelType w:val="hybridMultilevel"/>
    <w:tmpl w:val="16D449F2"/>
    <w:lvl w:ilvl="0" w:tplc="616252D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6C029C"/>
    <w:multiLevelType w:val="hybridMultilevel"/>
    <w:tmpl w:val="B30088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72AFA"/>
    <w:multiLevelType w:val="hybridMultilevel"/>
    <w:tmpl w:val="A2646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57045"/>
    <w:multiLevelType w:val="hybridMultilevel"/>
    <w:tmpl w:val="DDF0B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B779D4"/>
    <w:multiLevelType w:val="hybridMultilevel"/>
    <w:tmpl w:val="C9403DB8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53604"/>
    <w:multiLevelType w:val="hybridMultilevel"/>
    <w:tmpl w:val="5156A420"/>
    <w:lvl w:ilvl="0" w:tplc="701EA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1">
    <w:nsid w:val="53342C90"/>
    <w:multiLevelType w:val="hybridMultilevel"/>
    <w:tmpl w:val="0E7A9C86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46311A"/>
    <w:multiLevelType w:val="hybridMultilevel"/>
    <w:tmpl w:val="8E9E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24"/>
  </w:num>
  <w:num w:numId="13">
    <w:abstractNumId w:val="10"/>
  </w:num>
  <w:num w:numId="14">
    <w:abstractNumId w:val="1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8"/>
  </w:num>
  <w:num w:numId="18">
    <w:abstractNumId w:val="21"/>
  </w:num>
  <w:num w:numId="19">
    <w:abstractNumId w:val="17"/>
  </w:num>
  <w:num w:numId="20">
    <w:abstractNumId w:val="22"/>
  </w:num>
  <w:num w:numId="21">
    <w:abstractNumId w:val="11"/>
  </w:num>
  <w:num w:numId="22">
    <w:abstractNumId w:val="9"/>
  </w:num>
  <w:num w:numId="23">
    <w:abstractNumId w:val="13"/>
  </w:num>
  <w:num w:numId="24">
    <w:abstractNumId w:val="16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72"/>
    <w:rsid w:val="00001D1B"/>
    <w:rsid w:val="00010F4D"/>
    <w:rsid w:val="00012586"/>
    <w:rsid w:val="00021835"/>
    <w:rsid w:val="000242DC"/>
    <w:rsid w:val="00041020"/>
    <w:rsid w:val="00042A33"/>
    <w:rsid w:val="00051678"/>
    <w:rsid w:val="000622A1"/>
    <w:rsid w:val="00067E74"/>
    <w:rsid w:val="00080C63"/>
    <w:rsid w:val="00082BD3"/>
    <w:rsid w:val="00082BF2"/>
    <w:rsid w:val="000913BD"/>
    <w:rsid w:val="00094F3C"/>
    <w:rsid w:val="000964F8"/>
    <w:rsid w:val="000A3BEF"/>
    <w:rsid w:val="000B3954"/>
    <w:rsid w:val="000C47C7"/>
    <w:rsid w:val="000D1F66"/>
    <w:rsid w:val="000D3390"/>
    <w:rsid w:val="000D5775"/>
    <w:rsid w:val="000E6773"/>
    <w:rsid w:val="000E7501"/>
    <w:rsid w:val="000F0666"/>
    <w:rsid w:val="000F49FE"/>
    <w:rsid w:val="000F7F8F"/>
    <w:rsid w:val="00102EAB"/>
    <w:rsid w:val="00117B3C"/>
    <w:rsid w:val="001279DA"/>
    <w:rsid w:val="0014639E"/>
    <w:rsid w:val="00155A2F"/>
    <w:rsid w:val="001630DC"/>
    <w:rsid w:val="00167D6F"/>
    <w:rsid w:val="00171CEE"/>
    <w:rsid w:val="00176A37"/>
    <w:rsid w:val="00176AC0"/>
    <w:rsid w:val="001800F8"/>
    <w:rsid w:val="00180BBD"/>
    <w:rsid w:val="0018514C"/>
    <w:rsid w:val="001A4550"/>
    <w:rsid w:val="001B7585"/>
    <w:rsid w:val="001C7E97"/>
    <w:rsid w:val="001D48E4"/>
    <w:rsid w:val="001E67C1"/>
    <w:rsid w:val="001F4F40"/>
    <w:rsid w:val="001F53C1"/>
    <w:rsid w:val="001F5CC3"/>
    <w:rsid w:val="00200607"/>
    <w:rsid w:val="002031A9"/>
    <w:rsid w:val="002038B0"/>
    <w:rsid w:val="002040FB"/>
    <w:rsid w:val="00214B04"/>
    <w:rsid w:val="002226E7"/>
    <w:rsid w:val="00225631"/>
    <w:rsid w:val="00246505"/>
    <w:rsid w:val="00265CA1"/>
    <w:rsid w:val="0027263B"/>
    <w:rsid w:val="00290552"/>
    <w:rsid w:val="00294C3F"/>
    <w:rsid w:val="002962DB"/>
    <w:rsid w:val="002A3D76"/>
    <w:rsid w:val="002A3E76"/>
    <w:rsid w:val="002A5AB0"/>
    <w:rsid w:val="002A6113"/>
    <w:rsid w:val="002A6376"/>
    <w:rsid w:val="002C1552"/>
    <w:rsid w:val="002C27C6"/>
    <w:rsid w:val="002E38B1"/>
    <w:rsid w:val="002E54E4"/>
    <w:rsid w:val="002F2CDF"/>
    <w:rsid w:val="002F4269"/>
    <w:rsid w:val="00303660"/>
    <w:rsid w:val="003127A2"/>
    <w:rsid w:val="00315E05"/>
    <w:rsid w:val="003213A2"/>
    <w:rsid w:val="003359DB"/>
    <w:rsid w:val="00335C3E"/>
    <w:rsid w:val="00343562"/>
    <w:rsid w:val="003450E6"/>
    <w:rsid w:val="0034617C"/>
    <w:rsid w:val="0035282A"/>
    <w:rsid w:val="00356102"/>
    <w:rsid w:val="00360DD0"/>
    <w:rsid w:val="00374918"/>
    <w:rsid w:val="003A339B"/>
    <w:rsid w:val="003A6AA7"/>
    <w:rsid w:val="003B0C99"/>
    <w:rsid w:val="003B0E60"/>
    <w:rsid w:val="003F2336"/>
    <w:rsid w:val="003F397A"/>
    <w:rsid w:val="003F3D12"/>
    <w:rsid w:val="003F41E0"/>
    <w:rsid w:val="003F43CC"/>
    <w:rsid w:val="00407163"/>
    <w:rsid w:val="00410178"/>
    <w:rsid w:val="004224C9"/>
    <w:rsid w:val="004228A5"/>
    <w:rsid w:val="004305B3"/>
    <w:rsid w:val="004343C1"/>
    <w:rsid w:val="00437C5A"/>
    <w:rsid w:val="004412A0"/>
    <w:rsid w:val="00444A7D"/>
    <w:rsid w:val="004614F3"/>
    <w:rsid w:val="00463362"/>
    <w:rsid w:val="00480A4C"/>
    <w:rsid w:val="00482CE7"/>
    <w:rsid w:val="004902D1"/>
    <w:rsid w:val="0049301C"/>
    <w:rsid w:val="00496012"/>
    <w:rsid w:val="004A49B8"/>
    <w:rsid w:val="004A768A"/>
    <w:rsid w:val="004C09DC"/>
    <w:rsid w:val="004C0A71"/>
    <w:rsid w:val="004C0D7C"/>
    <w:rsid w:val="004C7739"/>
    <w:rsid w:val="004E0F36"/>
    <w:rsid w:val="004F2E2A"/>
    <w:rsid w:val="00500A73"/>
    <w:rsid w:val="00503CE5"/>
    <w:rsid w:val="0051162F"/>
    <w:rsid w:val="005134E6"/>
    <w:rsid w:val="00521179"/>
    <w:rsid w:val="00544D8B"/>
    <w:rsid w:val="00550B61"/>
    <w:rsid w:val="0055429E"/>
    <w:rsid w:val="00567C7E"/>
    <w:rsid w:val="00571C28"/>
    <w:rsid w:val="005842C6"/>
    <w:rsid w:val="00591E53"/>
    <w:rsid w:val="005A417B"/>
    <w:rsid w:val="005A59B3"/>
    <w:rsid w:val="005A652A"/>
    <w:rsid w:val="005B5C15"/>
    <w:rsid w:val="005C7BF4"/>
    <w:rsid w:val="005F013D"/>
    <w:rsid w:val="005F4969"/>
    <w:rsid w:val="00600220"/>
    <w:rsid w:val="00604B8E"/>
    <w:rsid w:val="006317FD"/>
    <w:rsid w:val="006345B6"/>
    <w:rsid w:val="00646367"/>
    <w:rsid w:val="00664F5D"/>
    <w:rsid w:val="00674C85"/>
    <w:rsid w:val="00676600"/>
    <w:rsid w:val="00676C65"/>
    <w:rsid w:val="006923B5"/>
    <w:rsid w:val="00693847"/>
    <w:rsid w:val="00695266"/>
    <w:rsid w:val="00696D06"/>
    <w:rsid w:val="006B665F"/>
    <w:rsid w:val="006B6AF4"/>
    <w:rsid w:val="006C08DE"/>
    <w:rsid w:val="006C106D"/>
    <w:rsid w:val="006E26A5"/>
    <w:rsid w:val="006E5E6D"/>
    <w:rsid w:val="006F3218"/>
    <w:rsid w:val="007002A7"/>
    <w:rsid w:val="00711B68"/>
    <w:rsid w:val="00720BD8"/>
    <w:rsid w:val="00721AE6"/>
    <w:rsid w:val="00721F9F"/>
    <w:rsid w:val="007250B5"/>
    <w:rsid w:val="00734D48"/>
    <w:rsid w:val="00735480"/>
    <w:rsid w:val="00736C93"/>
    <w:rsid w:val="00740829"/>
    <w:rsid w:val="00754541"/>
    <w:rsid w:val="00762C4A"/>
    <w:rsid w:val="00764E6F"/>
    <w:rsid w:val="00766ED6"/>
    <w:rsid w:val="0077083C"/>
    <w:rsid w:val="0077152A"/>
    <w:rsid w:val="00777DAC"/>
    <w:rsid w:val="00780AAE"/>
    <w:rsid w:val="00781046"/>
    <w:rsid w:val="00784951"/>
    <w:rsid w:val="0078636F"/>
    <w:rsid w:val="00792C8D"/>
    <w:rsid w:val="00793758"/>
    <w:rsid w:val="007A06AE"/>
    <w:rsid w:val="007B001A"/>
    <w:rsid w:val="007B3375"/>
    <w:rsid w:val="007C0087"/>
    <w:rsid w:val="007D0A64"/>
    <w:rsid w:val="007D6170"/>
    <w:rsid w:val="007D6C0D"/>
    <w:rsid w:val="007E0631"/>
    <w:rsid w:val="007E4A73"/>
    <w:rsid w:val="007F012C"/>
    <w:rsid w:val="007F1F76"/>
    <w:rsid w:val="007F5786"/>
    <w:rsid w:val="007F6087"/>
    <w:rsid w:val="00807F4F"/>
    <w:rsid w:val="00814746"/>
    <w:rsid w:val="00820EE0"/>
    <w:rsid w:val="00823BE4"/>
    <w:rsid w:val="0082655E"/>
    <w:rsid w:val="00826A34"/>
    <w:rsid w:val="00827AAC"/>
    <w:rsid w:val="00836EEC"/>
    <w:rsid w:val="0084165B"/>
    <w:rsid w:val="00851BEE"/>
    <w:rsid w:val="00854BB7"/>
    <w:rsid w:val="00861FFE"/>
    <w:rsid w:val="00874329"/>
    <w:rsid w:val="008814E9"/>
    <w:rsid w:val="008819AC"/>
    <w:rsid w:val="008874C2"/>
    <w:rsid w:val="00890F29"/>
    <w:rsid w:val="008B0991"/>
    <w:rsid w:val="008B70BB"/>
    <w:rsid w:val="008C3D50"/>
    <w:rsid w:val="008E561B"/>
    <w:rsid w:val="008F6937"/>
    <w:rsid w:val="009026F2"/>
    <w:rsid w:val="00911FC7"/>
    <w:rsid w:val="009131C7"/>
    <w:rsid w:val="00917394"/>
    <w:rsid w:val="009233E0"/>
    <w:rsid w:val="00936072"/>
    <w:rsid w:val="009440B8"/>
    <w:rsid w:val="00965204"/>
    <w:rsid w:val="0098002B"/>
    <w:rsid w:val="00985D2B"/>
    <w:rsid w:val="009866E2"/>
    <w:rsid w:val="009B1BDE"/>
    <w:rsid w:val="009B7A73"/>
    <w:rsid w:val="009B7CE3"/>
    <w:rsid w:val="009C02CB"/>
    <w:rsid w:val="009D3AC4"/>
    <w:rsid w:val="009E6101"/>
    <w:rsid w:val="009F3C3D"/>
    <w:rsid w:val="009F460C"/>
    <w:rsid w:val="009F6B1E"/>
    <w:rsid w:val="00A000AD"/>
    <w:rsid w:val="00A04816"/>
    <w:rsid w:val="00A15130"/>
    <w:rsid w:val="00A22469"/>
    <w:rsid w:val="00A40744"/>
    <w:rsid w:val="00A5660F"/>
    <w:rsid w:val="00A71786"/>
    <w:rsid w:val="00A74177"/>
    <w:rsid w:val="00A744EF"/>
    <w:rsid w:val="00A8262A"/>
    <w:rsid w:val="00A84B10"/>
    <w:rsid w:val="00A9208C"/>
    <w:rsid w:val="00AA5426"/>
    <w:rsid w:val="00AA7420"/>
    <w:rsid w:val="00AE3359"/>
    <w:rsid w:val="00AF4C67"/>
    <w:rsid w:val="00AF649A"/>
    <w:rsid w:val="00B201DC"/>
    <w:rsid w:val="00B25019"/>
    <w:rsid w:val="00B41747"/>
    <w:rsid w:val="00B42C6F"/>
    <w:rsid w:val="00B463B9"/>
    <w:rsid w:val="00B51EB3"/>
    <w:rsid w:val="00B554FD"/>
    <w:rsid w:val="00B75355"/>
    <w:rsid w:val="00B86503"/>
    <w:rsid w:val="00B87541"/>
    <w:rsid w:val="00B979D8"/>
    <w:rsid w:val="00BA6649"/>
    <w:rsid w:val="00BB1F80"/>
    <w:rsid w:val="00BB7054"/>
    <w:rsid w:val="00BE03BC"/>
    <w:rsid w:val="00BF3D01"/>
    <w:rsid w:val="00C00D45"/>
    <w:rsid w:val="00C01A92"/>
    <w:rsid w:val="00C11B7B"/>
    <w:rsid w:val="00C227DA"/>
    <w:rsid w:val="00C4265B"/>
    <w:rsid w:val="00C45A65"/>
    <w:rsid w:val="00C703E9"/>
    <w:rsid w:val="00C7297A"/>
    <w:rsid w:val="00C74F84"/>
    <w:rsid w:val="00C84885"/>
    <w:rsid w:val="00CB13CC"/>
    <w:rsid w:val="00CC2E0E"/>
    <w:rsid w:val="00CD2032"/>
    <w:rsid w:val="00CD288A"/>
    <w:rsid w:val="00CD56A1"/>
    <w:rsid w:val="00CE5E77"/>
    <w:rsid w:val="00CF7F3E"/>
    <w:rsid w:val="00D0062B"/>
    <w:rsid w:val="00D0258E"/>
    <w:rsid w:val="00D045FD"/>
    <w:rsid w:val="00D11FEA"/>
    <w:rsid w:val="00D125CE"/>
    <w:rsid w:val="00D14331"/>
    <w:rsid w:val="00D309EE"/>
    <w:rsid w:val="00D3733A"/>
    <w:rsid w:val="00D4648F"/>
    <w:rsid w:val="00D61316"/>
    <w:rsid w:val="00D65F78"/>
    <w:rsid w:val="00D82B15"/>
    <w:rsid w:val="00D86CD8"/>
    <w:rsid w:val="00D86DF9"/>
    <w:rsid w:val="00D87A52"/>
    <w:rsid w:val="00DA3BAA"/>
    <w:rsid w:val="00DA53C4"/>
    <w:rsid w:val="00DB445C"/>
    <w:rsid w:val="00DB489C"/>
    <w:rsid w:val="00DC7161"/>
    <w:rsid w:val="00DD0605"/>
    <w:rsid w:val="00DD59CB"/>
    <w:rsid w:val="00DF115E"/>
    <w:rsid w:val="00DF3075"/>
    <w:rsid w:val="00DF75B8"/>
    <w:rsid w:val="00E0371F"/>
    <w:rsid w:val="00E129F9"/>
    <w:rsid w:val="00E13CF7"/>
    <w:rsid w:val="00E2337A"/>
    <w:rsid w:val="00E33225"/>
    <w:rsid w:val="00E53EC2"/>
    <w:rsid w:val="00E60CF9"/>
    <w:rsid w:val="00E72602"/>
    <w:rsid w:val="00E726EA"/>
    <w:rsid w:val="00E741C2"/>
    <w:rsid w:val="00E80C79"/>
    <w:rsid w:val="00E873C6"/>
    <w:rsid w:val="00EA64D3"/>
    <w:rsid w:val="00EB1EB5"/>
    <w:rsid w:val="00EB24D2"/>
    <w:rsid w:val="00ED133E"/>
    <w:rsid w:val="00ED2F83"/>
    <w:rsid w:val="00ED3174"/>
    <w:rsid w:val="00ED3B11"/>
    <w:rsid w:val="00ED48A1"/>
    <w:rsid w:val="00ED71FA"/>
    <w:rsid w:val="00EE4E99"/>
    <w:rsid w:val="00EE61F9"/>
    <w:rsid w:val="00EF09BF"/>
    <w:rsid w:val="00EF1637"/>
    <w:rsid w:val="00EF4D52"/>
    <w:rsid w:val="00F14D86"/>
    <w:rsid w:val="00F16583"/>
    <w:rsid w:val="00F16E08"/>
    <w:rsid w:val="00F25AC5"/>
    <w:rsid w:val="00F3189B"/>
    <w:rsid w:val="00F45D25"/>
    <w:rsid w:val="00F517FB"/>
    <w:rsid w:val="00F622CC"/>
    <w:rsid w:val="00F7258C"/>
    <w:rsid w:val="00F73810"/>
    <w:rsid w:val="00F74BFF"/>
    <w:rsid w:val="00F75A29"/>
    <w:rsid w:val="00F84707"/>
    <w:rsid w:val="00F91E28"/>
    <w:rsid w:val="00F94328"/>
    <w:rsid w:val="00FA33E0"/>
    <w:rsid w:val="00FA6007"/>
    <w:rsid w:val="00FB1001"/>
    <w:rsid w:val="00FB32B8"/>
    <w:rsid w:val="00FC1738"/>
    <w:rsid w:val="00FD422A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20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735480"/>
    <w:pPr>
      <w:ind w:left="720"/>
      <w:contextualSpacing/>
    </w:pPr>
  </w:style>
  <w:style w:type="table" w:styleId="TableGrid">
    <w:name w:val="Table Grid"/>
    <w:basedOn w:val="TableNormal"/>
    <w:uiPriority w:val="39"/>
    <w:rsid w:val="00735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basedOn w:val="DefaultParagraphFont"/>
    <w:uiPriority w:val="99"/>
    <w:unhideWhenUsed/>
    <w:rsid w:val="0098002B"/>
    <w:rPr>
      <w:vertAlign w:val="superscript"/>
    </w:rPr>
  </w:style>
  <w:style w:type="character" w:styleId="EndnoteReference">
    <w:name w:val="endnote reference"/>
    <w:basedOn w:val="DefaultParagraphFont"/>
    <w:uiPriority w:val="99"/>
    <w:unhideWhenUsed/>
    <w:rsid w:val="006923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za.zawisza/Downloads/tf16392934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BBC98FA-13A3-134C-A60F-76154CBC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tf16392934.dotx</Template>
  <TotalTime>2</TotalTime>
  <Pages>10</Pages>
  <Words>1690</Words>
  <Characters>9635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Zawisza</dc:creator>
  <cp:keywords/>
  <dc:description/>
  <cp:lastModifiedBy>Eliza Zawisza</cp:lastModifiedBy>
  <cp:revision>3</cp:revision>
  <cp:lastPrinted>2019-12-08T15:57:00Z</cp:lastPrinted>
  <dcterms:created xsi:type="dcterms:W3CDTF">2019-12-08T15:57:00Z</dcterms:created>
  <dcterms:modified xsi:type="dcterms:W3CDTF">2019-12-08T16:06:00Z</dcterms:modified>
</cp:coreProperties>
</file>